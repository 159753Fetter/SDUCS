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D8" w:rsidRPr="001E167A" w:rsidRDefault="00CF2BD8" w:rsidP="008159F9">
      <w:pPr>
        <w:rPr>
          <w:color w:val="FF0000"/>
          <w:sz w:val="33"/>
        </w:rPr>
      </w:pPr>
      <w:r w:rsidRPr="001E167A">
        <w:rPr>
          <w:rFonts w:hint="eastAsia"/>
          <w:color w:val="FF0000"/>
          <w:sz w:val="33"/>
        </w:rPr>
        <w:t>一、第三章的计算</w:t>
      </w:r>
      <w:r>
        <w:rPr>
          <w:rFonts w:hint="eastAsia"/>
          <w:color w:val="FF0000"/>
          <w:sz w:val="33"/>
        </w:rPr>
        <w:t>有点多（ＰＶ操作，银行家算法，低级调度算法）</w:t>
      </w:r>
    </w:p>
    <w:p w:rsidR="00CF2BD8" w:rsidRDefault="00CF2BD8" w:rsidP="008159F9">
      <w:pPr>
        <w:rPr>
          <w:color w:val="FF0000"/>
          <w:sz w:val="33"/>
        </w:rPr>
      </w:pPr>
      <w:r>
        <w:rPr>
          <w:rFonts w:hint="eastAsia"/>
          <w:color w:val="FF0000"/>
          <w:sz w:val="33"/>
        </w:rPr>
        <w:t>ＰＶ操作</w:t>
      </w:r>
    </w:p>
    <w:p w:rsidR="00CF2BD8" w:rsidRDefault="00CF2BD8" w:rsidP="008159F9">
      <w:r>
        <w:rPr>
          <w:rFonts w:hint="eastAsia"/>
        </w:rPr>
        <w:t>操作系统的进程管理中，</w:t>
      </w:r>
      <w:r>
        <w:t>PV</w:t>
      </w:r>
      <w:r>
        <w:rPr>
          <w:rFonts w:hint="eastAsia"/>
        </w:rPr>
        <w:t>是重点和难点</w:t>
      </w:r>
    </w:p>
    <w:p w:rsidR="00CF2BD8" w:rsidRDefault="00CF2BD8" w:rsidP="008159F9">
      <w:r>
        <w:rPr>
          <w:rFonts w:hint="eastAsia"/>
        </w:rPr>
        <w:t>信号量：信号量是个数据结构。</w:t>
      </w:r>
    </w:p>
    <w:p w:rsidR="00CF2BD8" w:rsidRDefault="00CF2BD8" w:rsidP="008159F9">
      <w:r>
        <w:t>struct semaphore{int value;pcb *blockqueue;}mutex;</w:t>
      </w:r>
    </w:p>
    <w:p w:rsidR="00CF2BD8" w:rsidRDefault="00CF2BD8" w:rsidP="008159F9">
      <w:r>
        <w:rPr>
          <w:rFonts w:hint="eastAsia"/>
        </w:rPr>
        <w:t>其中</w:t>
      </w:r>
      <w:r>
        <w:t>value</w:t>
      </w:r>
      <w:r>
        <w:rPr>
          <w:rFonts w:hint="eastAsia"/>
        </w:rPr>
        <w:t>是信号量的值；</w:t>
      </w:r>
      <w:r>
        <w:t>blockqueue</w:t>
      </w:r>
      <w:r>
        <w:rPr>
          <w:rFonts w:hint="eastAsia"/>
        </w:rPr>
        <w:t>是等待使用该信号量的进程排成的队列的对手指针。</w:t>
      </w:r>
    </w:p>
    <w:p w:rsidR="00CF2BD8" w:rsidRDefault="00CF2BD8" w:rsidP="008159F9">
      <w:r>
        <w:t>p</w:t>
      </w:r>
      <w:r>
        <w:rPr>
          <w:rFonts w:hint="eastAsia"/>
        </w:rPr>
        <w:t>操作：当一个进程对信号量</w:t>
      </w:r>
      <w:r>
        <w:t>mutex</w:t>
      </w:r>
      <w:r>
        <w:rPr>
          <w:rFonts w:hint="eastAsia"/>
        </w:rPr>
        <w:t>执行</w:t>
      </w:r>
      <w:r>
        <w:t>p</w:t>
      </w:r>
      <w:r>
        <w:rPr>
          <w:rFonts w:hint="eastAsia"/>
        </w:rPr>
        <w:t>操作时，执行两个动作：</w:t>
      </w:r>
    </w:p>
    <w:p w:rsidR="00CF2BD8" w:rsidRDefault="00CF2BD8" w:rsidP="008159F9">
      <w:r>
        <w:t>mutex.valu–</w:t>
      </w:r>
      <w:r>
        <w:rPr>
          <w:rFonts w:hint="eastAsia"/>
        </w:rPr>
        <w:t>；</w:t>
      </w:r>
      <w:r>
        <w:t xml:space="preserve">        //</w:t>
      </w:r>
      <w:r>
        <w:rPr>
          <w:rFonts w:hint="eastAsia"/>
        </w:rPr>
        <w:t>申请一个资源</w:t>
      </w:r>
    </w:p>
    <w:p w:rsidR="00CF2BD8" w:rsidRDefault="00CF2BD8" w:rsidP="008159F9">
      <w:r>
        <w:t>if (mutex.value&lt;0)   //</w:t>
      </w:r>
      <w:r>
        <w:rPr>
          <w:rFonts w:hint="eastAsia"/>
        </w:rPr>
        <w:t>申请失败</w:t>
      </w:r>
    </w:p>
    <w:p w:rsidR="00CF2BD8" w:rsidRDefault="00CF2BD8" w:rsidP="008159F9">
      <w:r>
        <w:t>sleep();                  //</w:t>
      </w:r>
      <w:r>
        <w:rPr>
          <w:rFonts w:hint="eastAsia"/>
        </w:rPr>
        <w:t>本进程进入该信号量等待队列睡眠</w:t>
      </w:r>
    </w:p>
    <w:p w:rsidR="00CF2BD8" w:rsidRDefault="00CF2BD8" w:rsidP="008159F9">
      <w:r>
        <w:t>v</w:t>
      </w:r>
      <w:r>
        <w:rPr>
          <w:rFonts w:hint="eastAsia"/>
        </w:rPr>
        <w:t>操作：当一个进程对信号量</w:t>
      </w:r>
      <w:r>
        <w:t>mutex</w:t>
      </w:r>
      <w:r>
        <w:rPr>
          <w:rFonts w:hint="eastAsia"/>
        </w:rPr>
        <w:t>执行</w:t>
      </w:r>
      <w:r>
        <w:t>v</w:t>
      </w:r>
      <w:r>
        <w:rPr>
          <w:rFonts w:hint="eastAsia"/>
        </w:rPr>
        <w:t>操作时，执行两个动作：</w:t>
      </w:r>
    </w:p>
    <w:p w:rsidR="00CF2BD8" w:rsidRDefault="00CF2BD8" w:rsidP="008159F9">
      <w:r>
        <w:t>mutex.value++</w:t>
      </w:r>
      <w:r>
        <w:rPr>
          <w:rFonts w:hint="eastAsia"/>
        </w:rPr>
        <w:t>；</w:t>
      </w:r>
      <w:r>
        <w:t xml:space="preserve">       //</w:t>
      </w:r>
      <w:r>
        <w:rPr>
          <w:rFonts w:hint="eastAsia"/>
        </w:rPr>
        <w:t>释放一个资源</w:t>
      </w:r>
    </w:p>
    <w:p w:rsidR="00CF2BD8" w:rsidRDefault="00CF2BD8" w:rsidP="008159F9">
      <w:r>
        <w:t>if (mutex.value&gt;=0)   //</w:t>
      </w:r>
      <w:r>
        <w:rPr>
          <w:rFonts w:hint="eastAsia"/>
        </w:rPr>
        <w:t>如果有进程在等待信号量</w:t>
      </w:r>
    </w:p>
    <w:p w:rsidR="00CF2BD8" w:rsidRDefault="00CF2BD8" w:rsidP="008159F9">
      <w:r>
        <w:t>wakeup();                //</w:t>
      </w:r>
      <w:r>
        <w:rPr>
          <w:rFonts w:hint="eastAsia"/>
        </w:rPr>
        <w:t>从该信号量的等待队列中唤醒一个进程</w:t>
      </w:r>
    </w:p>
    <w:p w:rsidR="00CF2BD8" w:rsidRDefault="00CF2BD8" w:rsidP="008159F9">
      <w:r>
        <w:rPr>
          <w:rFonts w:hint="eastAsia"/>
        </w:rPr>
        <w:t>注：操作系统会保证</w:t>
      </w:r>
      <w:r>
        <w:t>PV</w:t>
      </w:r>
      <w:r>
        <w:rPr>
          <w:rFonts w:hint="eastAsia"/>
        </w:rPr>
        <w:t>操作的原子性，也就是说当一个进程执行</w:t>
      </w:r>
      <w:r>
        <w:t>PV</w:t>
      </w:r>
      <w:r>
        <w:rPr>
          <w:rFonts w:hint="eastAsia"/>
        </w:rPr>
        <w:t>操作，检测信号量时，不受中断。</w:t>
      </w:r>
    </w:p>
    <w:p w:rsidR="00CF2BD8" w:rsidRDefault="00CF2BD8" w:rsidP="008159F9">
      <w:r w:rsidRPr="006E5C30">
        <w:rPr>
          <w:rFonts w:hint="eastAsia"/>
          <w:color w:val="FF0000"/>
        </w:rPr>
        <w:t>看一下</w:t>
      </w:r>
      <w:r w:rsidRPr="006E5C30">
        <w:rPr>
          <w:color w:val="FF0000"/>
        </w:rPr>
        <w:t>PV</w:t>
      </w:r>
      <w:r w:rsidRPr="006E5C30">
        <w:rPr>
          <w:rFonts w:hint="eastAsia"/>
          <w:color w:val="FF0000"/>
        </w:rPr>
        <w:t>操作实现的功能：</w:t>
      </w:r>
    </w:p>
    <w:p w:rsidR="00CF2BD8" w:rsidRPr="006E5C30" w:rsidRDefault="00CF2BD8" w:rsidP="008159F9">
      <w:pPr>
        <w:rPr>
          <w:color w:val="FF0000"/>
          <w:sz w:val="37"/>
        </w:rPr>
      </w:pPr>
      <w:r w:rsidRPr="006E5C30">
        <w:rPr>
          <w:rFonts w:hint="eastAsia"/>
          <w:color w:val="FF0000"/>
          <w:sz w:val="37"/>
        </w:rPr>
        <w:t>实现进程之间的互斥；</w:t>
      </w:r>
      <w:r w:rsidRPr="006E5C30">
        <w:rPr>
          <w:color w:val="FF0000"/>
          <w:sz w:val="37"/>
        </w:rPr>
        <w:t xml:space="preserve"> </w:t>
      </w:r>
      <w:r w:rsidRPr="006E5C30">
        <w:rPr>
          <w:rFonts w:hint="eastAsia"/>
          <w:color w:val="FF0000"/>
          <w:sz w:val="37"/>
        </w:rPr>
        <w:t>实现进程之间的同步；（接下来的两个例题是互斥与同步的典型）</w:t>
      </w:r>
    </w:p>
    <w:p w:rsidR="00CF2BD8" w:rsidRDefault="00CF2BD8" w:rsidP="008159F9">
      <w:r>
        <w:rPr>
          <w:rFonts w:hint="eastAsia"/>
        </w:rPr>
        <w:t>区别：互斥是为了保证资源一次只能由一个进程使用，互斥进程彼此在逻辑上是完全无关的，它们的运的运行不具有时间次序的特征。而同步是为了实现进程通信，同步进程之间具有合作关系，在执行时间上须按照一定顺序协同进行。</w:t>
      </w:r>
    </w:p>
    <w:p w:rsidR="00CF2BD8" w:rsidRDefault="00CF2BD8" w:rsidP="008159F9"/>
    <w:p w:rsidR="00CF2BD8" w:rsidRDefault="00CF2BD8" w:rsidP="008159F9">
      <w:r w:rsidRPr="007D7E27">
        <w:rPr>
          <w:b/>
          <w:sz w:val="25"/>
        </w:rPr>
        <w:t xml:space="preserve"> 1.</w:t>
      </w:r>
      <w:r w:rsidRPr="007D7E27">
        <w:rPr>
          <w:rFonts w:hint="eastAsia"/>
          <w:b/>
          <w:sz w:val="25"/>
        </w:rPr>
        <w:t>互斥：</w:t>
      </w:r>
      <w:r>
        <w:rPr>
          <w:rFonts w:hint="eastAsia"/>
        </w:rPr>
        <w:t>进出教室问题：有一个变量</w:t>
      </w:r>
      <w:r>
        <w:t>count</w:t>
      </w:r>
      <w:r>
        <w:rPr>
          <w:rFonts w:hint="eastAsia"/>
        </w:rPr>
        <w:t>，初值为</w:t>
      </w:r>
      <w:r>
        <w:t>0</w:t>
      </w:r>
      <w:r>
        <w:rPr>
          <w:rFonts w:hint="eastAsia"/>
        </w:rPr>
        <w:t>，一个学生进入教室则</w:t>
      </w:r>
      <w:r>
        <w:t>count++</w:t>
      </w:r>
      <w:r>
        <w:rPr>
          <w:rFonts w:hint="eastAsia"/>
        </w:rPr>
        <w:t>，出教室则</w:t>
      </w:r>
      <w:r>
        <w:t>count–-</w:t>
      </w:r>
      <w:r>
        <w:rPr>
          <w:rFonts w:hint="eastAsia"/>
        </w:rPr>
        <w:t>。</w:t>
      </w:r>
    </w:p>
    <w:p w:rsidR="00CF2BD8" w:rsidRDefault="00CF2BD8" w:rsidP="008159F9">
      <w:r>
        <w:t>mutex = 1;</w:t>
      </w:r>
    </w:p>
    <w:p w:rsidR="00CF2BD8" w:rsidRDefault="00CF2BD8" w:rsidP="008159F9">
      <w:r>
        <w:t>IN:                                      OUT:</w:t>
      </w:r>
    </w:p>
    <w:p w:rsidR="00CF2BD8" w:rsidRDefault="00CF2BD8" w:rsidP="008159F9">
      <w:r>
        <w:t>p(mutex);                             p(mutex);</w:t>
      </w:r>
    </w:p>
    <w:p w:rsidR="00CF2BD8" w:rsidRDefault="00CF2BD8" w:rsidP="008159F9">
      <w:r>
        <w:t>count++;                             count–;</w:t>
      </w:r>
    </w:p>
    <w:p w:rsidR="00CF2BD8" w:rsidRDefault="00CF2BD8" w:rsidP="008159F9">
      <w:r>
        <w:t>v(mutex);                             v(mutex);</w:t>
      </w:r>
    </w:p>
    <w:p w:rsidR="00CF2BD8" w:rsidRDefault="00CF2BD8" w:rsidP="008159F9">
      <w:r>
        <w:rPr>
          <w:rFonts w:hint="eastAsia"/>
        </w:rPr>
        <w:t>过程：一个学生进入教室执行</w:t>
      </w:r>
      <w:r>
        <w:t>IN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操作，</w:t>
      </w:r>
      <w:r>
        <w:t>mutex.value = 0</w:t>
      </w:r>
      <w:r>
        <w:rPr>
          <w:rFonts w:hint="eastAsia"/>
        </w:rPr>
        <w:t>；假设在进行</w:t>
      </w:r>
      <w:r>
        <w:t>count++</w:t>
      </w:r>
      <w:r>
        <w:rPr>
          <w:rFonts w:hint="eastAsia"/>
        </w:rPr>
        <w:t>之前遇到了中断，而中断之后跳回来时正好这个学生又在出教室，那么这时候就会执行</w:t>
      </w:r>
      <w:r>
        <w:t>OUT</w:t>
      </w:r>
      <w:r>
        <w:rPr>
          <w:rFonts w:hint="eastAsia"/>
        </w:rPr>
        <w:t>，</w:t>
      </w:r>
      <w:r>
        <w:t>mutex.value = -1</w:t>
      </w:r>
      <w:r>
        <w:rPr>
          <w:rFonts w:hint="eastAsia"/>
        </w:rPr>
        <w:t>，该</w:t>
      </w:r>
      <w:r>
        <w:t>OUT</w:t>
      </w:r>
      <w:r>
        <w:rPr>
          <w:rFonts w:hint="eastAsia"/>
        </w:rPr>
        <w:t>进程进入睡眠，返回</w:t>
      </w:r>
      <w:r>
        <w:t>IN</w:t>
      </w:r>
      <w:r>
        <w:rPr>
          <w:rFonts w:hint="eastAsia"/>
        </w:rPr>
        <w:t>进程，</w:t>
      </w:r>
      <w:r>
        <w:t>count = 1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操作，</w:t>
      </w:r>
      <w:r>
        <w:t>mutex.value = 0</w:t>
      </w:r>
      <w:r>
        <w:rPr>
          <w:rFonts w:hint="eastAsia"/>
        </w:rPr>
        <w:t>（说明有等待使用</w:t>
      </w:r>
      <w:r>
        <w:t>count</w:t>
      </w:r>
      <w:r>
        <w:rPr>
          <w:rFonts w:hint="eastAsia"/>
        </w:rPr>
        <w:t>的进程）；唤醒</w:t>
      </w:r>
      <w:r>
        <w:t>OUT</w:t>
      </w:r>
      <w:r>
        <w:rPr>
          <w:rFonts w:hint="eastAsia"/>
        </w:rPr>
        <w:t>进程，</w:t>
      </w:r>
      <w:r>
        <w:t>count = 0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操作，</w:t>
      </w:r>
      <w:r>
        <w:t>mutex.value = 1</w:t>
      </w:r>
      <w:r>
        <w:rPr>
          <w:rFonts w:hint="eastAsia"/>
        </w:rPr>
        <w:t>。</w:t>
      </w:r>
    </w:p>
    <w:p w:rsidR="00CF2BD8" w:rsidRDefault="00CF2BD8" w:rsidP="008159F9">
      <w:r>
        <w:rPr>
          <w:rFonts w:hint="eastAsia"/>
        </w:rPr>
        <w:t>注意上面划线部分的假设。</w:t>
      </w:r>
      <w:r>
        <w:t>PV</w:t>
      </w:r>
      <w:r>
        <w:rPr>
          <w:rFonts w:hint="eastAsia"/>
        </w:rPr>
        <w:t>操作在这就是为了保证这种竞争情况的发生。</w:t>
      </w:r>
    </w:p>
    <w:p w:rsidR="00CF2BD8" w:rsidRDefault="00CF2BD8" w:rsidP="008159F9"/>
    <w:p w:rsidR="00CF2BD8" w:rsidRDefault="00CF2BD8" w:rsidP="008159F9">
      <w:r w:rsidRPr="007D7E27">
        <w:rPr>
          <w:b/>
          <w:sz w:val="27"/>
        </w:rPr>
        <w:t>2.</w:t>
      </w:r>
      <w:r w:rsidRPr="007D7E27">
        <w:rPr>
          <w:rFonts w:hint="eastAsia"/>
          <w:b/>
          <w:sz w:val="27"/>
        </w:rPr>
        <w:t>同步：</w:t>
      </w:r>
      <w:r>
        <w:rPr>
          <w:rFonts w:hint="eastAsia"/>
        </w:rPr>
        <w:t>桌上有一空盘，允许存放一只水果。爸爸可向盘中放苹果，也可向盘中放桔子，儿子专等吃盘中的桔子，女儿专等吃盘中的苹果。规定当盘空时一次只能放一只水果供吃者取用，请用</w:t>
      </w:r>
      <w:r>
        <w:t>P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原语实现爸爸、儿子、女儿三个并发进程的同步。</w:t>
      </w:r>
    </w:p>
    <w:p w:rsidR="00CF2BD8" w:rsidRDefault="00CF2BD8" w:rsidP="008159F9">
      <w:r>
        <w:rPr>
          <w:rFonts w:hint="eastAsia"/>
        </w:rPr>
        <w:t>分析：在本题中，爸爸、儿子、女儿共用一个盘子，盘中一次只能放一个水果。当盘子为空时，爸爸可将一个水果放入果盘中。若放入果盘中的是桔子，则允许儿子吃，女儿必须等待；若放入果盘中的是苹果，则允许女儿吃，儿子必须等待。本题实际上是生产者</w:t>
      </w:r>
      <w:r>
        <w:t>-</w:t>
      </w:r>
      <w:r>
        <w:rPr>
          <w:rFonts w:hint="eastAsia"/>
        </w:rPr>
        <w:t>消费者问题的一种变形。这里，生产者放入缓冲区的产品有两类，消费者也有两类，每类消费者只消费其中固定的一类产品。</w:t>
      </w:r>
    </w:p>
    <w:p w:rsidR="00CF2BD8" w:rsidRDefault="00CF2BD8" w:rsidP="008159F9">
      <w:r>
        <w:rPr>
          <w:rFonts w:hint="eastAsia"/>
        </w:rPr>
        <w:t>解：在本题中，应设置三个信号量</w:t>
      </w:r>
      <w:r>
        <w:t>S</w:t>
      </w:r>
      <w:r>
        <w:rPr>
          <w:rFonts w:hint="eastAsia"/>
        </w:rPr>
        <w:t>、</w:t>
      </w:r>
      <w:r>
        <w:t>So</w:t>
      </w:r>
      <w:r>
        <w:rPr>
          <w:rFonts w:hint="eastAsia"/>
        </w:rPr>
        <w:t>、</w:t>
      </w:r>
      <w:r>
        <w:t>Sa</w:t>
      </w:r>
      <w:r>
        <w:rPr>
          <w:rFonts w:hint="eastAsia"/>
        </w:rPr>
        <w:t>，信号量</w:t>
      </w:r>
      <w:r>
        <w:t>S</w:t>
      </w:r>
      <w:r>
        <w:rPr>
          <w:rFonts w:hint="eastAsia"/>
        </w:rPr>
        <w:t>表示盘子是否为空，其初值为</w:t>
      </w:r>
      <w:r>
        <w:t>l</w:t>
      </w:r>
      <w:r>
        <w:rPr>
          <w:rFonts w:hint="eastAsia"/>
        </w:rPr>
        <w:t>；信号量</w:t>
      </w:r>
      <w:r>
        <w:t>So</w:t>
      </w:r>
      <w:r>
        <w:rPr>
          <w:rFonts w:hint="eastAsia"/>
        </w:rPr>
        <w:t>表示盘中是否有桔子，其初值为</w:t>
      </w:r>
      <w:r>
        <w:t>0</w:t>
      </w:r>
      <w:r>
        <w:rPr>
          <w:rFonts w:hint="eastAsia"/>
        </w:rPr>
        <w:t>；信号量</w:t>
      </w:r>
      <w:r>
        <w:t>Sa</w:t>
      </w:r>
      <w:r>
        <w:rPr>
          <w:rFonts w:hint="eastAsia"/>
        </w:rPr>
        <w:t>表示盘中是否有苹果，其初值为</w:t>
      </w:r>
      <w:r>
        <w:t>0</w:t>
      </w:r>
      <w:r>
        <w:rPr>
          <w:rFonts w:hint="eastAsia"/>
        </w:rPr>
        <w:t>。同步描述如下：</w:t>
      </w:r>
    </w:p>
    <w:p w:rsidR="00CF2BD8" w:rsidRDefault="00CF2BD8" w:rsidP="008159F9">
      <w:r>
        <w:t>int S</w:t>
      </w:r>
      <w:r>
        <w:rPr>
          <w:rFonts w:hint="eastAsia"/>
        </w:rPr>
        <w:t>＝</w:t>
      </w:r>
      <w:r>
        <w:t>1;int Sa</w:t>
      </w:r>
      <w:r>
        <w:rPr>
          <w:rFonts w:hint="eastAsia"/>
        </w:rPr>
        <w:t>＝</w:t>
      </w:r>
      <w:r>
        <w:t>0;int So</w:t>
      </w:r>
      <w:r>
        <w:rPr>
          <w:rFonts w:hint="eastAsia"/>
        </w:rPr>
        <w:t>＝</w:t>
      </w:r>
      <w:r>
        <w:t>0;</w:t>
      </w:r>
    </w:p>
    <w:p w:rsidR="00CF2BD8" w:rsidRDefault="00CF2BD8" w:rsidP="008159F9">
      <w:r>
        <w:t>main()</w:t>
      </w:r>
    </w:p>
    <w:p w:rsidR="00CF2BD8" w:rsidRDefault="00CF2BD8" w:rsidP="008159F9">
      <w:r>
        <w:t>{cobegin</w:t>
      </w:r>
    </w:p>
    <w:p w:rsidR="00CF2BD8" w:rsidRDefault="00CF2BD8" w:rsidP="008159F9">
      <w:r>
        <w:t>father();</w:t>
      </w:r>
    </w:p>
    <w:p w:rsidR="00CF2BD8" w:rsidRDefault="00CF2BD8" w:rsidP="008159F9">
      <w:r>
        <w:t>son();</w:t>
      </w:r>
    </w:p>
    <w:p w:rsidR="00CF2BD8" w:rsidRDefault="00CF2BD8" w:rsidP="008159F9">
      <w:r>
        <w:t>daughter();</w:t>
      </w:r>
    </w:p>
    <w:p w:rsidR="00CF2BD8" w:rsidRDefault="00CF2BD8" w:rsidP="008159F9">
      <w:r>
        <w:t>coend</w:t>
      </w:r>
    </w:p>
    <w:p w:rsidR="00CF2BD8" w:rsidRDefault="00CF2BD8" w:rsidP="008159F9">
      <w:r>
        <w:rPr>
          <w:rFonts w:hint="eastAsia"/>
        </w:rPr>
        <w:t>｝</w:t>
      </w:r>
    </w:p>
    <w:p w:rsidR="00CF2BD8" w:rsidRDefault="00CF2BD8" w:rsidP="008159F9">
      <w:r>
        <w:t>father()</w:t>
      </w:r>
    </w:p>
    <w:p w:rsidR="00CF2BD8" w:rsidRDefault="00CF2BD8" w:rsidP="008159F9">
      <w:r>
        <w:t>{while(1)</w:t>
      </w:r>
    </w:p>
    <w:p w:rsidR="00CF2BD8" w:rsidRDefault="00CF2BD8" w:rsidP="008159F9">
      <w:r>
        <w:t>{P(S);</w:t>
      </w:r>
    </w:p>
    <w:p w:rsidR="00CF2BD8" w:rsidRDefault="00CF2BD8" w:rsidP="008159F9">
      <w:r>
        <w:rPr>
          <w:rFonts w:hint="eastAsia"/>
        </w:rPr>
        <w:t>将水果放入盘中</w:t>
      </w:r>
      <w:r>
        <w:t>;</w:t>
      </w:r>
    </w:p>
    <w:p w:rsidR="00CF2BD8" w:rsidRDefault="00CF2BD8" w:rsidP="008159F9">
      <w:r>
        <w:t>if</w:t>
      </w:r>
      <w:r>
        <w:rPr>
          <w:rFonts w:hint="eastAsia"/>
        </w:rPr>
        <w:t>（放入的是桔子）</w:t>
      </w:r>
      <w:r>
        <w:t>V(So);</w:t>
      </w:r>
    </w:p>
    <w:p w:rsidR="00CF2BD8" w:rsidRDefault="00CF2BD8" w:rsidP="008159F9">
      <w:r>
        <w:t>else V(Sa);</w:t>
      </w:r>
    </w:p>
    <w:p w:rsidR="00CF2BD8" w:rsidRDefault="00CF2BD8" w:rsidP="008159F9">
      <w:r>
        <w:t>}</w:t>
      </w:r>
    </w:p>
    <w:p w:rsidR="00CF2BD8" w:rsidRDefault="00CF2BD8" w:rsidP="008159F9">
      <w:r>
        <w:t>}</w:t>
      </w:r>
    </w:p>
    <w:p w:rsidR="00CF2BD8" w:rsidRDefault="00CF2BD8" w:rsidP="008159F9">
      <w:r>
        <w:t>son()</w:t>
      </w:r>
    </w:p>
    <w:p w:rsidR="00CF2BD8" w:rsidRDefault="00CF2BD8" w:rsidP="008159F9">
      <w:r>
        <w:t>{while(1)</w:t>
      </w:r>
    </w:p>
    <w:p w:rsidR="00CF2BD8" w:rsidRDefault="00CF2BD8" w:rsidP="008159F9">
      <w:r>
        <w:t>{P(So);</w:t>
      </w:r>
    </w:p>
    <w:p w:rsidR="00CF2BD8" w:rsidRDefault="00CF2BD8" w:rsidP="008159F9">
      <w:r>
        <w:rPr>
          <w:rFonts w:hint="eastAsia"/>
        </w:rPr>
        <w:t>从盘中取出桔子</w:t>
      </w:r>
      <w:r>
        <w:t>;</w:t>
      </w:r>
    </w:p>
    <w:p w:rsidR="00CF2BD8" w:rsidRDefault="00CF2BD8" w:rsidP="008159F9">
      <w:r>
        <w:t>V(S);</w:t>
      </w:r>
    </w:p>
    <w:p w:rsidR="00CF2BD8" w:rsidRDefault="00CF2BD8" w:rsidP="008159F9">
      <w:r>
        <w:rPr>
          <w:rFonts w:hint="eastAsia"/>
        </w:rPr>
        <w:t>吃桔子</w:t>
      </w:r>
      <w:r>
        <w:t>;</w:t>
      </w:r>
    </w:p>
    <w:p w:rsidR="00CF2BD8" w:rsidRDefault="00CF2BD8" w:rsidP="008159F9">
      <w:r>
        <w:rPr>
          <w:rFonts w:hint="eastAsia"/>
        </w:rPr>
        <w:t>｝</w:t>
      </w:r>
    </w:p>
    <w:p w:rsidR="00CF2BD8" w:rsidRDefault="00CF2BD8" w:rsidP="008159F9">
      <w:r>
        <w:t>}</w:t>
      </w:r>
    </w:p>
    <w:p w:rsidR="00CF2BD8" w:rsidRDefault="00CF2BD8" w:rsidP="008159F9">
      <w:r>
        <w:t>daughter()</w:t>
      </w:r>
    </w:p>
    <w:p w:rsidR="00CF2BD8" w:rsidRDefault="00CF2BD8" w:rsidP="008159F9">
      <w:r>
        <w:t>{while(1)</w:t>
      </w:r>
    </w:p>
    <w:p w:rsidR="00CF2BD8" w:rsidRDefault="00CF2BD8" w:rsidP="008159F9">
      <w:r>
        <w:t>{P(Sa);</w:t>
      </w:r>
    </w:p>
    <w:p w:rsidR="00CF2BD8" w:rsidRDefault="00CF2BD8" w:rsidP="008159F9">
      <w:r>
        <w:rPr>
          <w:rFonts w:hint="eastAsia"/>
        </w:rPr>
        <w:t>从盘中取出苹果</w:t>
      </w:r>
      <w:r>
        <w:t>;</w:t>
      </w:r>
    </w:p>
    <w:p w:rsidR="00CF2BD8" w:rsidRDefault="00CF2BD8" w:rsidP="008159F9">
      <w:r>
        <w:t>V(S);</w:t>
      </w:r>
    </w:p>
    <w:p w:rsidR="00CF2BD8" w:rsidRDefault="00CF2BD8" w:rsidP="008159F9">
      <w:r>
        <w:rPr>
          <w:rFonts w:hint="eastAsia"/>
        </w:rPr>
        <w:t>吃苹果</w:t>
      </w:r>
      <w:r>
        <w:t>;</w:t>
      </w:r>
    </w:p>
    <w:p w:rsidR="00CF2BD8" w:rsidRDefault="00CF2BD8" w:rsidP="008159F9">
      <w:r>
        <w:rPr>
          <w:rFonts w:hint="eastAsia"/>
        </w:rPr>
        <w:t>｝</w:t>
      </w:r>
    </w:p>
    <w:p w:rsidR="00CF2BD8" w:rsidRDefault="00CF2BD8" w:rsidP="008159F9">
      <w:r>
        <w:rPr>
          <w:rFonts w:hint="eastAsia"/>
        </w:rPr>
        <w:t>｝</w:t>
      </w:r>
    </w:p>
    <w:p w:rsidR="00CF2BD8" w:rsidRDefault="00CF2BD8" w:rsidP="008159F9">
      <w:r>
        <w:rPr>
          <w:rFonts w:hint="eastAsia"/>
        </w:rPr>
        <w:t>一些问题：为什么要设计三个信号量？因为这里盘子的状态有三种情况。所以在</w:t>
      </w:r>
      <w:r>
        <w:t>PV</w:t>
      </w:r>
      <w:r>
        <w:rPr>
          <w:rFonts w:hint="eastAsia"/>
        </w:rPr>
        <w:t>操作用在同步的时候，资源都多少种状态，就应该有多少个信号量（高并发的不一定好，需要更多的信号量，这样消耗系统的资源就更多）。还有，有没有留意到，每一次“吃”的操作都是在</w:t>
      </w:r>
      <w:r>
        <w:t>V</w:t>
      </w:r>
      <w:r>
        <w:rPr>
          <w:rFonts w:hint="eastAsia"/>
        </w:rPr>
        <w:t>操作之后进行，这是为什么呢？这是因为</w:t>
      </w:r>
      <w:r>
        <w:t>V</w:t>
      </w:r>
      <w:r>
        <w:rPr>
          <w:rFonts w:hint="eastAsia"/>
        </w:rPr>
        <w:t>操作是释放资源的一个操作，当然是越早释放对系统越有利啊。</w:t>
      </w:r>
    </w:p>
    <w:p w:rsidR="00CF2BD8" w:rsidRDefault="00CF2BD8" w:rsidP="008159F9"/>
    <w:p w:rsidR="00CF2BD8" w:rsidRPr="00400794" w:rsidRDefault="00CF2BD8" w:rsidP="008159F9">
      <w:pPr>
        <w:rPr>
          <w:sz w:val="25"/>
        </w:rPr>
      </w:pPr>
      <w:r w:rsidRPr="00400794">
        <w:rPr>
          <w:rFonts w:hint="eastAsia"/>
          <w:sz w:val="25"/>
        </w:rPr>
        <w:t>哲学家就餐问题</w:t>
      </w:r>
    </w:p>
    <w:p w:rsidR="00CF2BD8" w:rsidRDefault="00CF2BD8" w:rsidP="008159F9"/>
    <w:p w:rsidR="00CF2BD8" w:rsidRDefault="00CF2BD8" w:rsidP="008159F9">
      <w:r>
        <w:rPr>
          <w:rFonts w:hint="eastAsia"/>
        </w:rPr>
        <w:t>五个哲学家围坐在一圆桌旁，桌中央有一盘通心粉，每人面前有一只空盘子，每两人之间放一把叉子；</w:t>
      </w:r>
    </w:p>
    <w:p w:rsidR="00CF2BD8" w:rsidRDefault="00CF2BD8" w:rsidP="008159F9">
      <w:r>
        <w:rPr>
          <w:rFonts w:hint="eastAsia"/>
        </w:rPr>
        <w:t>解一：</w:t>
      </w:r>
    </w:p>
    <w:p w:rsidR="00CF2BD8" w:rsidRDefault="00CF2BD8" w:rsidP="008159F9">
      <w:r>
        <w:rPr>
          <w:rFonts w:hint="eastAsia"/>
        </w:rPr>
        <w:t>设</w:t>
      </w:r>
      <w:r>
        <w:t>fork[5]</w:t>
      </w:r>
      <w:r>
        <w:rPr>
          <w:rFonts w:hint="eastAsia"/>
        </w:rPr>
        <w:t>为</w:t>
      </w:r>
      <w:r>
        <w:t xml:space="preserve">5 </w:t>
      </w:r>
      <w:r>
        <w:rPr>
          <w:rFonts w:hint="eastAsia"/>
        </w:rPr>
        <w:t>个信号量，初值为均</w:t>
      </w:r>
      <w:r>
        <w:t>1</w:t>
      </w:r>
    </w:p>
    <w:p w:rsidR="00CF2BD8" w:rsidRDefault="00CF2BD8" w:rsidP="008159F9">
      <w:r>
        <w:rPr>
          <w:rFonts w:hint="eastAsia"/>
        </w:rPr>
        <w:t>设信号量</w:t>
      </w:r>
      <w:r>
        <w:t xml:space="preserve">S </w:t>
      </w:r>
      <w:r>
        <w:rPr>
          <w:rFonts w:hint="eastAsia"/>
        </w:rPr>
        <w:t>，用于封锁第</w:t>
      </w:r>
      <w:r>
        <w:t>5</w:t>
      </w:r>
      <w:r>
        <w:rPr>
          <w:rFonts w:hint="eastAsia"/>
        </w:rPr>
        <w:t>个哲学家，初值为</w:t>
      </w:r>
      <w:r>
        <w:t>4</w:t>
      </w:r>
      <w:r>
        <w:rPr>
          <w:rFonts w:hint="eastAsia"/>
        </w:rPr>
        <w:t>。</w:t>
      </w:r>
    </w:p>
    <w:p w:rsidR="00CF2BD8" w:rsidRDefault="00CF2BD8" w:rsidP="008159F9">
      <w:r>
        <w:t>Philosopheri</w:t>
      </w:r>
      <w:r>
        <w:rPr>
          <w:rFonts w:hint="eastAsia"/>
        </w:rPr>
        <w:t>：</w:t>
      </w:r>
    </w:p>
    <w:p w:rsidR="00CF2BD8" w:rsidRDefault="00CF2BD8" w:rsidP="008159F9">
      <w:r>
        <w:t xml:space="preserve">while (1)  </w:t>
      </w:r>
    </w:p>
    <w:p w:rsidR="00CF2BD8" w:rsidRDefault="00CF2BD8" w:rsidP="008159F9">
      <w:r>
        <w:t xml:space="preserve">{ </w:t>
      </w:r>
      <w:r>
        <w:rPr>
          <w:rFonts w:hint="eastAsia"/>
        </w:rPr>
        <w:t>思考</w:t>
      </w:r>
      <w:r>
        <w:t>;</w:t>
      </w:r>
    </w:p>
    <w:p w:rsidR="00CF2BD8" w:rsidRDefault="00CF2BD8" w:rsidP="008159F9">
      <w:r>
        <w:t xml:space="preserve">   P(S);</w:t>
      </w:r>
    </w:p>
    <w:p w:rsidR="00CF2BD8" w:rsidRDefault="00CF2BD8" w:rsidP="008159F9">
      <w:r>
        <w:tab/>
        <w:t xml:space="preserve">P(fork[i]); </w:t>
      </w:r>
    </w:p>
    <w:p w:rsidR="00CF2BD8" w:rsidRDefault="00CF2BD8" w:rsidP="008159F9">
      <w:r>
        <w:t xml:space="preserve">   P(fork[(i+1) % 5]);</w:t>
      </w:r>
    </w:p>
    <w:p w:rsidR="00CF2BD8" w:rsidRDefault="00CF2BD8" w:rsidP="008159F9">
      <w:r>
        <w:t xml:space="preserve">         </w:t>
      </w:r>
      <w:r>
        <w:rPr>
          <w:rFonts w:hint="eastAsia"/>
        </w:rPr>
        <w:t>进食</w:t>
      </w:r>
      <w:r>
        <w:t>;</w:t>
      </w:r>
    </w:p>
    <w:p w:rsidR="00CF2BD8" w:rsidRDefault="00CF2BD8" w:rsidP="008159F9">
      <w:r>
        <w:tab/>
        <w:t xml:space="preserve">V(fork[i]); </w:t>
      </w:r>
    </w:p>
    <w:p w:rsidR="00CF2BD8" w:rsidRDefault="00CF2BD8" w:rsidP="008159F9">
      <w:r>
        <w:t xml:space="preserve">   V(fork[(i+1) % 5]);</w:t>
      </w:r>
    </w:p>
    <w:p w:rsidR="00CF2BD8" w:rsidRDefault="00CF2BD8" w:rsidP="008159F9">
      <w:r>
        <w:t xml:space="preserve">   V(S);</w:t>
      </w:r>
    </w:p>
    <w:p w:rsidR="00CF2BD8" w:rsidRDefault="00CF2BD8" w:rsidP="008159F9">
      <w:r>
        <w:t>}</w:t>
      </w:r>
    </w:p>
    <w:p w:rsidR="00CF2BD8" w:rsidRDefault="00CF2BD8" w:rsidP="008159F9">
      <w:r>
        <w:rPr>
          <w:rFonts w:hint="eastAsia"/>
        </w:rPr>
        <w:t>解二：</w:t>
      </w:r>
    </w:p>
    <w:p w:rsidR="00CF2BD8" w:rsidRDefault="00CF2BD8" w:rsidP="008159F9">
      <w:r>
        <w:rPr>
          <w:rFonts w:hint="eastAsia"/>
        </w:rPr>
        <w:t>设</w:t>
      </w:r>
      <w:r>
        <w:t>fork[5]</w:t>
      </w:r>
      <w:r>
        <w:rPr>
          <w:rFonts w:hint="eastAsia"/>
        </w:rPr>
        <w:t>为</w:t>
      </w:r>
      <w:r>
        <w:t xml:space="preserve">5 </w:t>
      </w:r>
      <w:r>
        <w:rPr>
          <w:rFonts w:hint="eastAsia"/>
        </w:rPr>
        <w:t>个信号量，初值为均</w:t>
      </w:r>
      <w:r>
        <w:t>1</w:t>
      </w:r>
      <w:r>
        <w:rPr>
          <w:rFonts w:hint="eastAsia"/>
        </w:rPr>
        <w:t>。</w:t>
      </w:r>
    </w:p>
    <w:p w:rsidR="00CF2BD8" w:rsidRDefault="00CF2BD8" w:rsidP="008159F9">
      <w:r>
        <w:t>Philosopher1</w:t>
      </w:r>
      <w:r>
        <w:rPr>
          <w:rFonts w:hint="eastAsia"/>
        </w:rPr>
        <w:t>：</w:t>
      </w:r>
    </w:p>
    <w:p w:rsidR="00CF2BD8" w:rsidRDefault="00CF2BD8" w:rsidP="008159F9">
      <w:r>
        <w:t xml:space="preserve">while (1)  </w:t>
      </w:r>
    </w:p>
    <w:p w:rsidR="00CF2BD8" w:rsidRDefault="00CF2BD8" w:rsidP="008159F9">
      <w:r>
        <w:t xml:space="preserve">{  </w:t>
      </w:r>
      <w:r>
        <w:rPr>
          <w:rFonts w:hint="eastAsia"/>
        </w:rPr>
        <w:t>思考</w:t>
      </w:r>
      <w:r>
        <w:t>;</w:t>
      </w:r>
    </w:p>
    <w:p w:rsidR="00CF2BD8" w:rsidRDefault="00CF2BD8" w:rsidP="008159F9">
      <w:r>
        <w:tab/>
        <w:t xml:space="preserve">P(fork[1]); </w:t>
      </w:r>
    </w:p>
    <w:p w:rsidR="00CF2BD8" w:rsidRDefault="00CF2BD8" w:rsidP="008159F9">
      <w:r>
        <w:t xml:space="preserve">    P(fork[2]);</w:t>
      </w:r>
    </w:p>
    <w:p w:rsidR="00CF2BD8" w:rsidRDefault="00CF2BD8" w:rsidP="008159F9">
      <w:r>
        <w:t xml:space="preserve">    </w:t>
      </w:r>
      <w:r>
        <w:rPr>
          <w:rFonts w:hint="eastAsia"/>
        </w:rPr>
        <w:t>进食</w:t>
      </w:r>
      <w:r>
        <w:t>;</w:t>
      </w:r>
    </w:p>
    <w:p w:rsidR="00CF2BD8" w:rsidRDefault="00CF2BD8" w:rsidP="008159F9">
      <w:r>
        <w:tab/>
        <w:t xml:space="preserve">V(fork[2]); </w:t>
      </w:r>
    </w:p>
    <w:p w:rsidR="00CF2BD8" w:rsidRDefault="00CF2BD8" w:rsidP="008159F9">
      <w:r>
        <w:t xml:space="preserve">   V(fork[1]);</w:t>
      </w:r>
    </w:p>
    <w:p w:rsidR="00CF2BD8" w:rsidRDefault="00CF2BD8" w:rsidP="008159F9">
      <w:r>
        <w:t>}</w:t>
      </w:r>
    </w:p>
    <w:p w:rsidR="00CF2BD8" w:rsidRDefault="00CF2BD8" w:rsidP="008159F9"/>
    <w:p w:rsidR="00CF2BD8" w:rsidRDefault="00CF2BD8" w:rsidP="008159F9">
      <w:r>
        <w:t>Philosopher2</w:t>
      </w:r>
      <w:r>
        <w:rPr>
          <w:rFonts w:hint="eastAsia"/>
        </w:rPr>
        <w:t>：</w:t>
      </w:r>
    </w:p>
    <w:p w:rsidR="00CF2BD8" w:rsidRDefault="00CF2BD8" w:rsidP="008159F9">
      <w:r>
        <w:t xml:space="preserve">while (1)  </w:t>
      </w:r>
    </w:p>
    <w:p w:rsidR="00CF2BD8" w:rsidRDefault="00CF2BD8" w:rsidP="008159F9">
      <w:r>
        <w:t xml:space="preserve">{  </w:t>
      </w:r>
      <w:r>
        <w:rPr>
          <w:rFonts w:hint="eastAsia"/>
        </w:rPr>
        <w:t>思考</w:t>
      </w:r>
      <w:r>
        <w:t>;</w:t>
      </w:r>
    </w:p>
    <w:p w:rsidR="00CF2BD8" w:rsidRDefault="00CF2BD8" w:rsidP="008159F9">
      <w:r>
        <w:tab/>
        <w:t xml:space="preserve">P(fork[3]); </w:t>
      </w:r>
    </w:p>
    <w:p w:rsidR="00CF2BD8" w:rsidRDefault="00CF2BD8" w:rsidP="008159F9">
      <w:r>
        <w:t xml:space="preserve">    P(fork[2]);</w:t>
      </w:r>
    </w:p>
    <w:p w:rsidR="00CF2BD8" w:rsidRDefault="00CF2BD8" w:rsidP="008159F9">
      <w:r>
        <w:t xml:space="preserve">    </w:t>
      </w:r>
      <w:r>
        <w:rPr>
          <w:rFonts w:hint="eastAsia"/>
        </w:rPr>
        <w:t>进食</w:t>
      </w:r>
      <w:r>
        <w:t>;</w:t>
      </w:r>
    </w:p>
    <w:p w:rsidR="00CF2BD8" w:rsidRDefault="00CF2BD8" w:rsidP="008159F9">
      <w:r>
        <w:tab/>
        <w:t xml:space="preserve">V(fork[2]); </w:t>
      </w:r>
    </w:p>
    <w:p w:rsidR="00CF2BD8" w:rsidRDefault="00CF2BD8" w:rsidP="008159F9">
      <w:r>
        <w:t xml:space="preserve">   V(fork[3]);</w:t>
      </w:r>
    </w:p>
    <w:p w:rsidR="00CF2BD8" w:rsidRDefault="00CF2BD8" w:rsidP="008159F9">
      <w:r>
        <w:t>}</w:t>
      </w:r>
    </w:p>
    <w:p w:rsidR="00CF2BD8" w:rsidRDefault="00CF2BD8" w:rsidP="008159F9"/>
    <w:p w:rsidR="00CF2BD8" w:rsidRDefault="00CF2BD8" w:rsidP="008159F9"/>
    <w:p w:rsidR="00CF2BD8" w:rsidRPr="00FF1A08" w:rsidRDefault="00CF2BD8" w:rsidP="00FF1A08">
      <w:r>
        <w:rPr>
          <w:rFonts w:hint="eastAsia"/>
          <w:color w:val="FF0000"/>
          <w:sz w:val="33"/>
        </w:rPr>
        <w:t>银行家算法</w:t>
      </w:r>
    </w:p>
    <w:p w:rsidR="00CF2BD8" w:rsidRDefault="00CF2BD8" w:rsidP="008159F9">
      <w:pPr>
        <w:numPr>
          <w:ilvl w:val="0"/>
          <w:numId w:val="1"/>
        </w:numPr>
      </w:pPr>
      <w:r w:rsidRPr="008159F9">
        <w:rPr>
          <w:rFonts w:hint="eastAsia"/>
        </w:rPr>
        <w:t>练习：有三类资源</w:t>
      </w:r>
      <w:r w:rsidRPr="008159F9">
        <w:t>A(17)</w:t>
      </w:r>
      <w:r w:rsidRPr="008159F9">
        <w:rPr>
          <w:rFonts w:hint="eastAsia"/>
        </w:rPr>
        <w:t>、</w:t>
      </w:r>
      <w:r w:rsidRPr="008159F9">
        <w:t>B(5)</w:t>
      </w:r>
      <w:r w:rsidRPr="008159F9">
        <w:rPr>
          <w:rFonts w:hint="eastAsia"/>
        </w:rPr>
        <w:t>、</w:t>
      </w:r>
      <w:r w:rsidRPr="008159F9">
        <w:t>C(20)</w:t>
      </w:r>
      <w:r w:rsidRPr="008159F9">
        <w:rPr>
          <w:rFonts w:hint="eastAsia"/>
        </w:rPr>
        <w:t>。有</w:t>
      </w:r>
      <w:r w:rsidRPr="008159F9">
        <w:t>5</w:t>
      </w:r>
      <w:r w:rsidRPr="008159F9">
        <w:rPr>
          <w:rFonts w:hint="eastAsia"/>
        </w:rPr>
        <w:t>个进程</w:t>
      </w:r>
      <w:r w:rsidRPr="008159F9">
        <w:t>P</w:t>
      </w:r>
      <w:r w:rsidRPr="008159F9">
        <w:rPr>
          <w:vertAlign w:val="subscript"/>
        </w:rPr>
        <w:t>1</w:t>
      </w:r>
      <w:r w:rsidRPr="008159F9">
        <w:rPr>
          <w:rFonts w:hint="eastAsia"/>
        </w:rPr>
        <w:t>～</w:t>
      </w:r>
      <w:r w:rsidRPr="008159F9">
        <w:t>P</w:t>
      </w:r>
      <w:r w:rsidRPr="008159F9">
        <w:rPr>
          <w:vertAlign w:val="subscript"/>
        </w:rPr>
        <w:t>5</w:t>
      </w:r>
      <w:r w:rsidRPr="008159F9">
        <w:rPr>
          <w:rFonts w:hint="eastAsia"/>
        </w:rPr>
        <w:t>。</w:t>
      </w:r>
      <w:r w:rsidRPr="008159F9">
        <w:t>T</w:t>
      </w:r>
      <w:r w:rsidRPr="008159F9">
        <w:rPr>
          <w:vertAlign w:val="subscript"/>
        </w:rPr>
        <w:t>0</w:t>
      </w:r>
      <w:r w:rsidRPr="008159F9">
        <w:rPr>
          <w:rFonts w:hint="eastAsia"/>
        </w:rPr>
        <w:t>时刻系统状态如下：</w:t>
      </w:r>
    </w:p>
    <w:tbl>
      <w:tblPr>
        <w:tblW w:w="9360" w:type="dxa"/>
        <w:tblCellMar>
          <w:left w:w="0" w:type="dxa"/>
          <w:right w:w="0" w:type="dxa"/>
        </w:tblCellMar>
        <w:tblLook w:val="00A0"/>
      </w:tblPr>
      <w:tblGrid>
        <w:gridCol w:w="2280"/>
        <w:gridCol w:w="3440"/>
        <w:gridCol w:w="3640"/>
      </w:tblGrid>
      <w:tr w:rsidR="00CF2BD8" w:rsidRPr="000F62DA" w:rsidTr="008159F9">
        <w:trPr>
          <w:trHeight w:val="560"/>
        </w:trPr>
        <w:tc>
          <w:tcPr>
            <w:tcW w:w="22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</w:p>
        </w:tc>
        <w:tc>
          <w:tcPr>
            <w:tcW w:w="3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rPr>
                <w:rFonts w:hint="eastAsia"/>
              </w:rPr>
              <w:t>最大需求</w:t>
            </w:r>
          </w:p>
        </w:tc>
        <w:tc>
          <w:tcPr>
            <w:tcW w:w="3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rPr>
                <w:rFonts w:hint="eastAsia"/>
              </w:rPr>
              <w:t>已分配</w:t>
            </w:r>
          </w:p>
        </w:tc>
      </w:tr>
      <w:tr w:rsidR="00CF2BD8" w:rsidRPr="000F62DA" w:rsidTr="008159F9">
        <w:trPr>
          <w:trHeight w:val="560"/>
        </w:trPr>
        <w:tc>
          <w:tcPr>
            <w:tcW w:w="2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P</w:t>
            </w:r>
            <w:r w:rsidRPr="000F62DA">
              <w:rPr>
                <w:vertAlign w:val="subscript"/>
              </w:rPr>
              <w:t>1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5   5   9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2   1   2</w:t>
            </w:r>
          </w:p>
        </w:tc>
      </w:tr>
      <w:tr w:rsidR="00CF2BD8" w:rsidRPr="000F62DA" w:rsidTr="008159F9">
        <w:trPr>
          <w:trHeight w:val="560"/>
        </w:trPr>
        <w:tc>
          <w:tcPr>
            <w:tcW w:w="2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P</w:t>
            </w:r>
            <w:r w:rsidRPr="000F62DA">
              <w:rPr>
                <w:vertAlign w:val="subscript"/>
              </w:rPr>
              <w:t>2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5   3   6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4   0   2</w:t>
            </w:r>
          </w:p>
        </w:tc>
      </w:tr>
      <w:tr w:rsidR="00CF2BD8" w:rsidRPr="000F62DA" w:rsidTr="008159F9">
        <w:trPr>
          <w:trHeight w:val="560"/>
        </w:trPr>
        <w:tc>
          <w:tcPr>
            <w:tcW w:w="2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P</w:t>
            </w:r>
            <w:r w:rsidRPr="000F62DA">
              <w:rPr>
                <w:vertAlign w:val="subscript"/>
              </w:rPr>
              <w:t>3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4   0  11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4   0   5</w:t>
            </w:r>
          </w:p>
        </w:tc>
      </w:tr>
      <w:tr w:rsidR="00CF2BD8" w:rsidRPr="000F62DA" w:rsidTr="008159F9">
        <w:trPr>
          <w:trHeight w:val="560"/>
        </w:trPr>
        <w:tc>
          <w:tcPr>
            <w:tcW w:w="2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P</w:t>
            </w:r>
            <w:r w:rsidRPr="000F62DA">
              <w:rPr>
                <w:vertAlign w:val="subscript"/>
              </w:rPr>
              <w:t>4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4   2   5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2   0   4</w:t>
            </w:r>
          </w:p>
        </w:tc>
      </w:tr>
      <w:tr w:rsidR="00CF2BD8" w:rsidRPr="000F62DA" w:rsidTr="008159F9">
        <w:trPr>
          <w:trHeight w:val="733"/>
        </w:trPr>
        <w:tc>
          <w:tcPr>
            <w:tcW w:w="22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P</w:t>
            </w:r>
            <w:r w:rsidRPr="000F62DA">
              <w:rPr>
                <w:vertAlign w:val="subscript"/>
              </w:rPr>
              <w:t>5</w:t>
            </w:r>
          </w:p>
        </w:tc>
        <w:tc>
          <w:tcPr>
            <w:tcW w:w="3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4   2   4</w:t>
            </w:r>
          </w:p>
        </w:tc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8159F9">
            <w:pPr>
              <w:numPr>
                <w:ilvl w:val="0"/>
                <w:numId w:val="1"/>
              </w:numPr>
            </w:pPr>
            <w:r w:rsidRPr="000F62DA">
              <w:t>3   1   4</w:t>
            </w:r>
          </w:p>
        </w:tc>
      </w:tr>
    </w:tbl>
    <w:p w:rsidR="00CF2BD8" w:rsidRPr="008159F9" w:rsidRDefault="00CF2BD8" w:rsidP="008159F9">
      <w:pPr>
        <w:numPr>
          <w:ilvl w:val="0"/>
          <w:numId w:val="1"/>
        </w:numPr>
      </w:pPr>
    </w:p>
    <w:p w:rsidR="00CF2BD8" w:rsidRPr="008159F9" w:rsidRDefault="00CF2BD8" w:rsidP="008159F9">
      <w:r w:rsidRPr="008159F9">
        <w:rPr>
          <w:rFonts w:hint="eastAsia"/>
        </w:rPr>
        <w:t>问</w:t>
      </w:r>
      <w:r w:rsidRPr="008159F9">
        <w:t>(1)T</w:t>
      </w:r>
      <w:r w:rsidRPr="008159F9">
        <w:rPr>
          <w:vertAlign w:val="subscript"/>
        </w:rPr>
        <w:t>0</w:t>
      </w:r>
      <w:r w:rsidRPr="008159F9">
        <w:rPr>
          <w:rFonts w:hint="eastAsia"/>
        </w:rPr>
        <w:t>时刻是否为安全状态，给出安全系列。</w:t>
      </w:r>
    </w:p>
    <w:p w:rsidR="00CF2BD8" w:rsidRPr="008159F9" w:rsidRDefault="00CF2BD8" w:rsidP="008159F9">
      <w:r w:rsidRPr="008159F9">
        <w:t xml:space="preserve">    (2)T</w:t>
      </w:r>
      <w:r w:rsidRPr="008159F9">
        <w:rPr>
          <w:vertAlign w:val="subscript"/>
        </w:rPr>
        <w:t>0</w:t>
      </w:r>
      <w:r w:rsidRPr="008159F9">
        <w:rPr>
          <w:rFonts w:hint="eastAsia"/>
        </w:rPr>
        <w:t>时刻，</w:t>
      </w:r>
      <w:r w:rsidRPr="008159F9">
        <w:t>P</w:t>
      </w:r>
      <w:r w:rsidRPr="008159F9">
        <w:rPr>
          <w:vertAlign w:val="subscript"/>
        </w:rPr>
        <w:t>2</w:t>
      </w:r>
      <w:r w:rsidRPr="008159F9">
        <w:t>: Request(0,3,4)</w:t>
      </w:r>
      <w:r w:rsidRPr="008159F9">
        <w:rPr>
          <w:rFonts w:hint="eastAsia"/>
        </w:rPr>
        <w:t>，能否分配，为什么？</w:t>
      </w:r>
    </w:p>
    <w:p w:rsidR="00CF2BD8" w:rsidRPr="008159F9" w:rsidRDefault="00CF2BD8" w:rsidP="008159F9">
      <w:r w:rsidRPr="008159F9">
        <w:t xml:space="preserve">    (3)</w:t>
      </w:r>
      <w:r w:rsidRPr="008159F9">
        <w:rPr>
          <w:rFonts w:hint="eastAsia"/>
        </w:rPr>
        <w:t>在</w:t>
      </w:r>
      <w:r w:rsidRPr="008159F9">
        <w:t>(2)</w:t>
      </w:r>
      <w:r w:rsidRPr="008159F9">
        <w:rPr>
          <w:rFonts w:hint="eastAsia"/>
        </w:rPr>
        <w:t>的基础上</w:t>
      </w:r>
      <w:r w:rsidRPr="008159F9">
        <w:t>P</w:t>
      </w:r>
      <w:r w:rsidRPr="008159F9">
        <w:rPr>
          <w:vertAlign w:val="subscript"/>
        </w:rPr>
        <w:t>4</w:t>
      </w:r>
      <w:r w:rsidRPr="008159F9">
        <w:t>:Request(2,0,1)</w:t>
      </w:r>
      <w:r w:rsidRPr="008159F9">
        <w:rPr>
          <w:rFonts w:hint="eastAsia"/>
        </w:rPr>
        <w:t>，能否分配，为什么？</w:t>
      </w:r>
    </w:p>
    <w:p w:rsidR="00CF2BD8" w:rsidRPr="008159F9" w:rsidRDefault="00CF2BD8" w:rsidP="008159F9">
      <w:r w:rsidRPr="008159F9">
        <w:t xml:space="preserve">    (4)</w:t>
      </w:r>
      <w:r w:rsidRPr="008159F9">
        <w:rPr>
          <w:rFonts w:hint="eastAsia"/>
        </w:rPr>
        <w:t>在</w:t>
      </w:r>
      <w:r w:rsidRPr="008159F9">
        <w:t>(3)</w:t>
      </w:r>
      <w:r w:rsidRPr="008159F9">
        <w:rPr>
          <w:rFonts w:hint="eastAsia"/>
        </w:rPr>
        <w:t>的基础上</w:t>
      </w:r>
      <w:r w:rsidRPr="008159F9">
        <w:t>P</w:t>
      </w:r>
      <w:r w:rsidRPr="008159F9">
        <w:rPr>
          <w:vertAlign w:val="subscript"/>
        </w:rPr>
        <w:t>1</w:t>
      </w:r>
      <w:r w:rsidRPr="008159F9">
        <w:t>:Request(0,2,0)</w:t>
      </w:r>
      <w:r w:rsidRPr="008159F9">
        <w:rPr>
          <w:rFonts w:hint="eastAsia"/>
        </w:rPr>
        <w:t>，能否分配，为什么？</w:t>
      </w:r>
      <w:r w:rsidRPr="008159F9">
        <w:t xml:space="preserve">  </w:t>
      </w:r>
    </w:p>
    <w:p w:rsidR="00CF2BD8" w:rsidRDefault="00CF2BD8" w:rsidP="008159F9"/>
    <w:p w:rsidR="00CF2BD8" w:rsidRDefault="00CF2BD8">
      <w:r>
        <w:rPr>
          <w:rFonts w:hint="eastAsia"/>
        </w:rPr>
        <w:t>解析：（</w:t>
      </w:r>
      <w:r>
        <w:t>1</w:t>
      </w:r>
      <w:r>
        <w:rPr>
          <w:rFonts w:hint="eastAsia"/>
        </w:rPr>
        <w:t>）（求安全系列：说的通俗点就是把所有剩下的资源分给进程，但是要看剩下的资源数是否能满足进程的需求量，满足了就分给它，等它结束后释放它所拥有的所有资源，再继续往下分，直到所有的进程都运行成功。）</w:t>
      </w:r>
    </w:p>
    <w:p w:rsidR="00CF2BD8" w:rsidRPr="005F3432" w:rsidRDefault="00CF2BD8" w:rsidP="005F3432">
      <w:r>
        <w:t xml:space="preserve">   1&gt;</w:t>
      </w:r>
      <w:r>
        <w:rPr>
          <w:rFonts w:hint="eastAsia"/>
        </w:rPr>
        <w:t>先求剩余量</w:t>
      </w:r>
      <w:r w:rsidRPr="005F3432">
        <w:rPr>
          <w:b/>
          <w:bCs/>
        </w:rPr>
        <w:t>A(17)</w:t>
      </w:r>
      <w:r w:rsidRPr="005F3432">
        <w:rPr>
          <w:rFonts w:hint="eastAsia"/>
          <w:b/>
          <w:bCs/>
        </w:rPr>
        <w:t>、</w:t>
      </w:r>
      <w:r w:rsidRPr="005F3432">
        <w:rPr>
          <w:b/>
          <w:bCs/>
        </w:rPr>
        <w:t>B(5)</w:t>
      </w:r>
      <w:r w:rsidRPr="005F3432">
        <w:rPr>
          <w:rFonts w:hint="eastAsia"/>
          <w:b/>
          <w:bCs/>
        </w:rPr>
        <w:t>、</w:t>
      </w:r>
      <w:r w:rsidRPr="005F3432">
        <w:rPr>
          <w:b/>
          <w:bCs/>
        </w:rPr>
        <w:t xml:space="preserve">C(20) </w:t>
      </w:r>
      <w:r>
        <w:rPr>
          <w:b/>
          <w:bCs/>
        </w:rPr>
        <w:t>————</w:t>
      </w:r>
      <w:r w:rsidRPr="005F3432">
        <w:rPr>
          <w:rFonts w:hint="eastAsia"/>
          <w:bCs/>
        </w:rPr>
        <w:t>三个资源的各自的总量</w:t>
      </w:r>
    </w:p>
    <w:p w:rsidR="00CF2BD8" w:rsidRDefault="00CF2BD8" w:rsidP="007D3F2D">
      <w:pPr>
        <w:ind w:firstLineChars="735" w:firstLine="31680"/>
        <w:rPr>
          <w:bCs/>
        </w:rPr>
      </w:pPr>
      <w:r w:rsidRPr="005F3432">
        <w:rPr>
          <w:b/>
          <w:bCs/>
        </w:rPr>
        <w:t>Work=2 3 3</w:t>
      </w:r>
      <w:r>
        <w:rPr>
          <w:b/>
          <w:bCs/>
        </w:rPr>
        <w:t>————</w:t>
      </w:r>
      <w:r w:rsidRPr="005F3432">
        <w:rPr>
          <w:rFonts w:hint="eastAsia"/>
          <w:bCs/>
        </w:rPr>
        <w:t>分给每个进程后三个资源所剩下的</w:t>
      </w:r>
      <w:r>
        <w:rPr>
          <w:rFonts w:hint="eastAsia"/>
          <w:bCs/>
        </w:rPr>
        <w:t>量</w:t>
      </w:r>
      <w:r>
        <w:rPr>
          <w:bCs/>
        </w:rPr>
        <w:t>{</w:t>
      </w:r>
      <w:r>
        <w:rPr>
          <w:rFonts w:hint="eastAsia"/>
          <w:bCs/>
        </w:rPr>
        <w:t>这样子算的：</w:t>
      </w:r>
    </w:p>
    <w:p w:rsidR="00CF2BD8" w:rsidRDefault="00CF2BD8" w:rsidP="007D3F2D">
      <w:pPr>
        <w:ind w:firstLineChars="147" w:firstLine="3168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>（</w:t>
      </w:r>
      <w:r>
        <w:rPr>
          <w:bCs/>
        </w:rPr>
        <w:t>17</w:t>
      </w:r>
      <w:r>
        <w:rPr>
          <w:rFonts w:hint="eastAsia"/>
          <w:bCs/>
        </w:rPr>
        <w:t>）</w:t>
      </w:r>
      <w:r>
        <w:rPr>
          <w:bCs/>
        </w:rP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4"/>
          <w:attr w:name="Year" w:val="2002"/>
        </w:smartTagPr>
        <w:r>
          <w:rPr>
            <w:bCs/>
          </w:rPr>
          <w:t>2-4-4</w:t>
        </w:r>
      </w:smartTag>
      <w:r>
        <w:rPr>
          <w:bCs/>
        </w:rPr>
        <w:t>-2-3=2</w:t>
      </w:r>
      <w:r>
        <w:rPr>
          <w:rFonts w:hint="eastAsia"/>
          <w:bCs/>
        </w:rPr>
        <w:t>，即总量减去已分配里边竖起来相加的和等于剩余</w:t>
      </w:r>
      <w:r>
        <w:rPr>
          <w:bCs/>
        </w:rPr>
        <w:t>}</w:t>
      </w:r>
    </w:p>
    <w:p w:rsidR="00CF2BD8" w:rsidRDefault="00CF2BD8" w:rsidP="007D3F2D">
      <w:pPr>
        <w:ind w:firstLineChars="147" w:firstLine="31680"/>
        <w:rPr>
          <w:bCs/>
        </w:rPr>
      </w:pPr>
      <w:r>
        <w:rPr>
          <w:bCs/>
        </w:rPr>
        <w:t>2&gt;</w:t>
      </w:r>
      <w:r>
        <w:rPr>
          <w:rFonts w:hint="eastAsia"/>
          <w:bCs/>
        </w:rPr>
        <w:t>再求每个进程</w:t>
      </w:r>
      <w:r>
        <w:rPr>
          <w:bCs/>
        </w:rPr>
        <w:t>T0</w:t>
      </w:r>
      <w:r>
        <w:rPr>
          <w:rFonts w:hint="eastAsia"/>
          <w:bCs/>
        </w:rPr>
        <w:t>时刻的所需量：</w:t>
      </w:r>
      <w:r>
        <w:rPr>
          <w:bCs/>
        </w:rPr>
        <w:t>Need=</w:t>
      </w:r>
      <w:r>
        <w:rPr>
          <w:rFonts w:hint="eastAsia"/>
          <w:bCs/>
        </w:rPr>
        <w:t>最大雪球</w:t>
      </w:r>
      <w:r>
        <w:rPr>
          <w:bCs/>
        </w:rPr>
        <w:t>—</w:t>
      </w:r>
      <w:r>
        <w:rPr>
          <w:rFonts w:hint="eastAsia"/>
          <w:bCs/>
        </w:rPr>
        <w:t>已分配</w:t>
      </w:r>
    </w:p>
    <w:p w:rsidR="00CF2BD8" w:rsidRDefault="00CF2BD8" w:rsidP="007D3F2D">
      <w:pPr>
        <w:ind w:firstLineChars="147" w:firstLine="31680"/>
        <w:rPr>
          <w:bCs/>
        </w:rPr>
      </w:pPr>
      <w:r>
        <w:rPr>
          <w:bCs/>
        </w:rPr>
        <w:t xml:space="preserve">  </w:t>
      </w:r>
      <w:r>
        <w:rPr>
          <w:rFonts w:hint="eastAsia"/>
          <w:bCs/>
        </w:rPr>
        <w:t>综上可得到如图：</w:t>
      </w:r>
    </w:p>
    <w:tbl>
      <w:tblPr>
        <w:tblW w:w="10740" w:type="dxa"/>
        <w:tblCellMar>
          <w:left w:w="0" w:type="dxa"/>
          <w:right w:w="0" w:type="dxa"/>
        </w:tblCellMar>
        <w:tblLook w:val="00A0"/>
      </w:tblPr>
      <w:tblGrid>
        <w:gridCol w:w="1837"/>
        <w:gridCol w:w="2894"/>
        <w:gridCol w:w="3174"/>
        <w:gridCol w:w="2835"/>
      </w:tblGrid>
      <w:tr w:rsidR="00CF2BD8" w:rsidRPr="000F62DA" w:rsidTr="00766362">
        <w:trPr>
          <w:trHeight w:val="633"/>
        </w:trPr>
        <w:tc>
          <w:tcPr>
            <w:tcW w:w="1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</w:p>
        </w:tc>
        <w:tc>
          <w:tcPr>
            <w:tcW w:w="29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rFonts w:hint="eastAsia"/>
              </w:rPr>
              <w:t>最大需求</w:t>
            </w:r>
          </w:p>
        </w:tc>
        <w:tc>
          <w:tcPr>
            <w:tcW w:w="31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rFonts w:hint="eastAsia"/>
              </w:rPr>
              <w:t>已分配</w:t>
            </w:r>
          </w:p>
        </w:tc>
        <w:tc>
          <w:tcPr>
            <w:tcW w:w="2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b/>
                <w:bCs/>
              </w:rPr>
              <w:t>Need</w:t>
            </w:r>
          </w:p>
        </w:tc>
      </w:tr>
      <w:tr w:rsidR="00CF2BD8" w:rsidRPr="000F62DA" w:rsidTr="00766362">
        <w:trPr>
          <w:trHeight w:val="401"/>
        </w:trPr>
        <w:tc>
          <w:tcPr>
            <w:tcW w:w="1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P</w:t>
            </w:r>
            <w:r w:rsidRPr="000F62DA">
              <w:rPr>
                <w:vertAlign w:val="subscript"/>
              </w:rPr>
              <w:t>1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5   5   9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2   1   2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b/>
                <w:bCs/>
              </w:rPr>
              <w:t>3   4   7</w:t>
            </w:r>
          </w:p>
        </w:tc>
      </w:tr>
      <w:tr w:rsidR="00CF2BD8" w:rsidRPr="000F62DA" w:rsidTr="00766362">
        <w:trPr>
          <w:trHeight w:val="411"/>
        </w:trPr>
        <w:tc>
          <w:tcPr>
            <w:tcW w:w="1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P</w:t>
            </w:r>
            <w:r w:rsidRPr="000F62DA">
              <w:rPr>
                <w:vertAlign w:val="subscript"/>
              </w:rPr>
              <w:t>2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5   3   6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4   0   2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b/>
                <w:bCs/>
              </w:rPr>
              <w:t>1   3   4</w:t>
            </w:r>
          </w:p>
        </w:tc>
      </w:tr>
      <w:tr w:rsidR="00CF2BD8" w:rsidRPr="000F62DA" w:rsidTr="00766362">
        <w:trPr>
          <w:trHeight w:val="448"/>
        </w:trPr>
        <w:tc>
          <w:tcPr>
            <w:tcW w:w="1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P</w:t>
            </w:r>
            <w:r w:rsidRPr="000F62DA">
              <w:rPr>
                <w:vertAlign w:val="subscript"/>
              </w:rPr>
              <w:t>3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4   0  11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4   0   5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b/>
                <w:bCs/>
              </w:rPr>
              <w:t>0   0   6</w:t>
            </w:r>
          </w:p>
        </w:tc>
      </w:tr>
      <w:tr w:rsidR="00CF2BD8" w:rsidRPr="000F62DA" w:rsidTr="00766362">
        <w:trPr>
          <w:trHeight w:val="330"/>
        </w:trPr>
        <w:tc>
          <w:tcPr>
            <w:tcW w:w="1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P</w:t>
            </w:r>
            <w:r w:rsidRPr="000F62DA">
              <w:rPr>
                <w:vertAlign w:val="subscript"/>
              </w:rPr>
              <w:t>4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4   2   5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2   0   4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b/>
                <w:bCs/>
              </w:rPr>
              <w:t>2   2   1</w:t>
            </w:r>
          </w:p>
        </w:tc>
      </w:tr>
      <w:tr w:rsidR="00CF2BD8" w:rsidRPr="000F62DA" w:rsidTr="00766362">
        <w:trPr>
          <w:trHeight w:val="18"/>
        </w:trPr>
        <w:tc>
          <w:tcPr>
            <w:tcW w:w="1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P</w:t>
            </w:r>
            <w:r w:rsidRPr="000F62DA">
              <w:rPr>
                <w:vertAlign w:val="subscript"/>
              </w:rPr>
              <w:t>5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4   2   4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t>3   1   4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2BD8" w:rsidRPr="000F62DA" w:rsidRDefault="00CF2BD8" w:rsidP="00CF2BD8">
            <w:pPr>
              <w:ind w:firstLineChars="147" w:firstLine="31680"/>
            </w:pPr>
            <w:r w:rsidRPr="000F62DA">
              <w:rPr>
                <w:b/>
                <w:bCs/>
              </w:rPr>
              <w:t>1   1   0</w:t>
            </w:r>
          </w:p>
        </w:tc>
      </w:tr>
    </w:tbl>
    <w:p w:rsidR="00CF2BD8" w:rsidRPr="00766362" w:rsidRDefault="00CF2BD8" w:rsidP="00CF2BD8">
      <w:pPr>
        <w:ind w:firstLineChars="147" w:firstLine="31680"/>
      </w:pPr>
      <w:r>
        <w:rPr>
          <w:rFonts w:hint="eastAsia"/>
        </w:rPr>
        <w:t>观察</w:t>
      </w:r>
      <w:r>
        <w:t>Need</w:t>
      </w:r>
      <w:r>
        <w:rPr>
          <w:rFonts w:hint="eastAsia"/>
        </w:rPr>
        <w:t>的那些值，</w:t>
      </w:r>
      <w:r w:rsidRPr="005F3432">
        <w:rPr>
          <w:b/>
          <w:bCs/>
        </w:rPr>
        <w:t>Work=2 3 3</w:t>
      </w:r>
      <w:r>
        <w:rPr>
          <w:rFonts w:hint="eastAsia"/>
          <w:b/>
          <w:bCs/>
        </w:rPr>
        <w:t>，</w:t>
      </w:r>
      <w:r w:rsidRPr="00766362">
        <w:rPr>
          <w:bCs/>
        </w:rPr>
        <w:t>work</w:t>
      </w:r>
      <w:r w:rsidRPr="00766362">
        <w:rPr>
          <w:rFonts w:hint="eastAsia"/>
          <w:bCs/>
        </w:rPr>
        <w:t>能够</w:t>
      </w:r>
      <w:r w:rsidRPr="00766362">
        <w:rPr>
          <w:bCs/>
        </w:rPr>
        <w:t>need</w:t>
      </w:r>
      <w:r w:rsidRPr="00766362">
        <w:rPr>
          <w:rFonts w:hint="eastAsia"/>
          <w:bCs/>
        </w:rPr>
        <w:t>的有</w:t>
      </w:r>
      <w:r w:rsidRPr="00766362">
        <w:rPr>
          <w:bCs/>
        </w:rPr>
        <w:t>P4</w:t>
      </w:r>
      <w:r w:rsidRPr="00766362">
        <w:rPr>
          <w:rFonts w:hint="eastAsia"/>
          <w:bCs/>
        </w:rPr>
        <w:t>跟</w:t>
      </w:r>
      <w:r w:rsidRPr="00766362">
        <w:rPr>
          <w:bCs/>
        </w:rPr>
        <w:t>P5</w:t>
      </w:r>
      <w:r>
        <w:rPr>
          <w:rFonts w:hint="eastAsia"/>
          <w:bCs/>
        </w:rPr>
        <w:t>，二者选哪个都可以，比如就选择</w:t>
      </w:r>
      <w:r>
        <w:rPr>
          <w:bCs/>
        </w:rPr>
        <w:t>P4</w:t>
      </w:r>
      <w:r>
        <w:rPr>
          <w:rFonts w:hint="eastAsia"/>
          <w:bCs/>
        </w:rPr>
        <w:t>，即我们把</w:t>
      </w:r>
      <w:r>
        <w:rPr>
          <w:bCs/>
        </w:rPr>
        <w:t>work</w:t>
      </w:r>
      <w:r>
        <w:rPr>
          <w:rFonts w:hint="eastAsia"/>
          <w:bCs/>
        </w:rPr>
        <w:t>的值分给</w:t>
      </w:r>
      <w:r>
        <w:rPr>
          <w:bCs/>
        </w:rPr>
        <w:t>P4</w:t>
      </w:r>
      <w:r>
        <w:rPr>
          <w:rFonts w:hint="eastAsia"/>
          <w:bCs/>
        </w:rPr>
        <w:t>，让它运行完成，</w:t>
      </w:r>
      <w:r>
        <w:rPr>
          <w:bCs/>
        </w:rPr>
        <w:t>P4</w:t>
      </w:r>
      <w:r>
        <w:rPr>
          <w:rFonts w:hint="eastAsia"/>
          <w:bCs/>
        </w:rPr>
        <w:t>释放所有资源，则</w:t>
      </w:r>
      <w:r>
        <w:rPr>
          <w:bCs/>
        </w:rPr>
        <w:t>work</w:t>
      </w:r>
      <w:r>
        <w:rPr>
          <w:rFonts w:hint="eastAsia"/>
          <w:bCs/>
        </w:rPr>
        <w:t>的值就变为了</w:t>
      </w:r>
      <w:r>
        <w:rPr>
          <w:bCs/>
        </w:rPr>
        <w:t xml:space="preserve"> work=4 3 7</w:t>
      </w:r>
      <w:r>
        <w:rPr>
          <w:rFonts w:hint="eastAsia"/>
          <w:bCs/>
        </w:rPr>
        <w:t>（</w:t>
      </w:r>
      <w:r>
        <w:rPr>
          <w:bCs/>
        </w:rPr>
        <w:t>P4</w:t>
      </w:r>
      <w:r>
        <w:rPr>
          <w:rFonts w:hint="eastAsia"/>
          <w:bCs/>
        </w:rPr>
        <w:t>的所有资源都要释放哦），再继续找满足条件的进程以此类推，可得到安全系列</w:t>
      </w:r>
      <w:r>
        <w:rPr>
          <w:bCs/>
        </w:rPr>
        <w:t>:{P4,P2,P5,P3,P1}(</w:t>
      </w:r>
      <w:r w:rsidRPr="008B4158">
        <w:rPr>
          <w:rFonts w:hint="eastAsia"/>
          <w:b/>
          <w:bCs/>
          <w:sz w:val="25"/>
        </w:rPr>
        <w:t>第一问在答题时只需写出一个安全系列就行了，且安全系列并不确定</w:t>
      </w:r>
      <w:r w:rsidRPr="008B4158">
        <w:rPr>
          <w:b/>
          <w:bCs/>
          <w:sz w:val="25"/>
        </w:rPr>
        <w:t>)</w:t>
      </w:r>
    </w:p>
    <w:p w:rsidR="00CF2BD8" w:rsidRDefault="00CF2BD8">
      <w:pPr>
        <w:rPr>
          <w:bCs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8159F9">
        <w:rPr>
          <w:rFonts w:hint="eastAsia"/>
        </w:rPr>
        <w:t>在</w:t>
      </w:r>
      <w:r w:rsidRPr="008159F9">
        <w:t>(2)</w:t>
      </w:r>
      <w:r w:rsidRPr="008159F9">
        <w:rPr>
          <w:rFonts w:hint="eastAsia"/>
        </w:rPr>
        <w:t>的基础上</w:t>
      </w:r>
      <w:r w:rsidRPr="002D606E">
        <w:rPr>
          <w:bCs/>
        </w:rPr>
        <w:t>P</w:t>
      </w:r>
      <w:r w:rsidRPr="002D606E">
        <w:rPr>
          <w:bCs/>
          <w:vertAlign w:val="subscript"/>
        </w:rPr>
        <w:t>2</w:t>
      </w:r>
      <w:r w:rsidRPr="002D606E">
        <w:rPr>
          <w:bCs/>
        </w:rPr>
        <w:t>: Request(0,3,4)</w:t>
      </w:r>
      <w:r>
        <w:rPr>
          <w:rFonts w:hint="eastAsia"/>
          <w:bCs/>
        </w:rPr>
        <w:t>（</w:t>
      </w:r>
      <w:r>
        <w:rPr>
          <w:bCs/>
        </w:rPr>
        <w:t>P2</w:t>
      </w:r>
      <w:r>
        <w:rPr>
          <w:rFonts w:hint="eastAsia"/>
          <w:bCs/>
        </w:rPr>
        <w:t>的</w:t>
      </w:r>
      <w:r>
        <w:rPr>
          <w:bCs/>
        </w:rPr>
        <w:t>need</w:t>
      </w:r>
      <w:r>
        <w:rPr>
          <w:rFonts w:hint="eastAsia"/>
          <w:bCs/>
        </w:rPr>
        <w:t>（</w:t>
      </w:r>
      <w:r>
        <w:rPr>
          <w:bCs/>
        </w:rPr>
        <w:t>=1 3</w:t>
      </w:r>
      <w:r w:rsidRPr="00090A93">
        <w:rPr>
          <w:bCs/>
        </w:rPr>
        <w:t xml:space="preserve"> 4</w:t>
      </w:r>
      <w:r>
        <w:rPr>
          <w:rFonts w:hint="eastAsia"/>
          <w:bCs/>
        </w:rPr>
        <w:t>））</w:t>
      </w:r>
    </w:p>
    <w:p w:rsidR="00CF2BD8" w:rsidRPr="002D606E" w:rsidRDefault="00CF2BD8">
      <w:r>
        <w:rPr>
          <w:bCs/>
        </w:rPr>
        <w:t xml:space="preserve">          </w:t>
      </w:r>
      <w:r>
        <w:rPr>
          <w:rFonts w:hint="eastAsia"/>
          <w:bCs/>
        </w:rPr>
        <w:t>第一次比较：</w:t>
      </w:r>
      <w:r w:rsidRPr="002D606E">
        <w:rPr>
          <w:bCs/>
        </w:rPr>
        <w:t>Request(0,3,4)</w:t>
      </w:r>
      <w:r>
        <w:rPr>
          <w:bCs/>
        </w:rPr>
        <w:t>&lt;=</w:t>
      </w:r>
      <w:r w:rsidRPr="00642D0E">
        <w:rPr>
          <w:bCs/>
        </w:rPr>
        <w:t xml:space="preserve"> </w:t>
      </w:r>
      <w:r>
        <w:rPr>
          <w:bCs/>
        </w:rPr>
        <w:t>need</w:t>
      </w:r>
      <w:r>
        <w:rPr>
          <w:rFonts w:hint="eastAsia"/>
          <w:bCs/>
        </w:rPr>
        <w:t>（</w:t>
      </w:r>
      <w:r>
        <w:rPr>
          <w:bCs/>
        </w:rPr>
        <w:t>=1 3</w:t>
      </w:r>
      <w:r w:rsidRPr="00090A93">
        <w:rPr>
          <w:bCs/>
        </w:rPr>
        <w:t xml:space="preserve"> 4</w:t>
      </w:r>
      <w:r>
        <w:rPr>
          <w:rFonts w:hint="eastAsia"/>
          <w:bCs/>
        </w:rPr>
        <w:t>）</w:t>
      </w:r>
    </w:p>
    <w:p w:rsidR="00CF2BD8" w:rsidRDefault="00CF2BD8" w:rsidP="007D3F2D">
      <w:pPr>
        <w:ind w:leftChars="343" w:left="31680" w:firstLineChars="200" w:firstLine="31680"/>
        <w:rPr>
          <w:bCs/>
        </w:rPr>
      </w:pPr>
      <w:r>
        <w:rPr>
          <w:rFonts w:hint="eastAsia"/>
          <w:bCs/>
        </w:rPr>
        <w:t>第二次比较：</w:t>
      </w:r>
      <w:r w:rsidRPr="002D606E">
        <w:rPr>
          <w:bCs/>
        </w:rPr>
        <w:t xml:space="preserve">Request(0,3,4) </w:t>
      </w:r>
      <w:r>
        <w:rPr>
          <w:bCs/>
        </w:rPr>
        <w:t>&gt;=</w:t>
      </w:r>
      <w:r w:rsidRPr="002D606E">
        <w:rPr>
          <w:bCs/>
        </w:rPr>
        <w:t xml:space="preserve">Available (=2 3 3) </w:t>
      </w:r>
      <w:r>
        <w:rPr>
          <w:rFonts w:hint="eastAsia"/>
          <w:bCs/>
        </w:rPr>
        <w:t>因为</w:t>
      </w:r>
    </w:p>
    <w:p w:rsidR="00CF2BD8" w:rsidRPr="002D606E" w:rsidRDefault="00CF2BD8" w:rsidP="007D3F2D">
      <w:pPr>
        <w:ind w:leftChars="343" w:left="31680" w:firstLineChars="200" w:firstLine="31680"/>
      </w:pPr>
      <w:r w:rsidRPr="002D606E">
        <w:rPr>
          <w:bCs/>
        </w:rPr>
        <w:t xml:space="preserve">Request(0,3,4) </w:t>
      </w:r>
      <w:r>
        <w:rPr>
          <w:bCs/>
        </w:rPr>
        <w:t>&gt;=</w:t>
      </w:r>
      <w:r w:rsidRPr="002D606E">
        <w:rPr>
          <w:bCs/>
        </w:rPr>
        <w:t>Available (=2 3 3)</w:t>
      </w:r>
    </w:p>
    <w:p w:rsidR="00CF2BD8" w:rsidRDefault="00CF2BD8" w:rsidP="00090A93">
      <w:pPr>
        <w:ind w:firstLine="420"/>
        <w:rPr>
          <w:bCs/>
        </w:rPr>
      </w:pPr>
      <w:r w:rsidRPr="002D606E">
        <w:rPr>
          <w:rFonts w:hint="eastAsia"/>
          <w:bCs/>
        </w:rPr>
        <w:t>所以不能分配。</w:t>
      </w:r>
      <w:r>
        <w:rPr>
          <w:bCs/>
        </w:rPr>
        <w:t>{</w:t>
      </w:r>
      <w:r w:rsidRPr="002D606E">
        <w:rPr>
          <w:bCs/>
        </w:rPr>
        <w:t xml:space="preserve"> Available (=2 3 3)</w:t>
      </w:r>
      <w:r>
        <w:rPr>
          <w:rFonts w:hint="eastAsia"/>
          <w:bCs/>
        </w:rPr>
        <w:t>就是</w:t>
      </w:r>
      <w:r>
        <w:rPr>
          <w:bCs/>
        </w:rPr>
        <w:t>work =2 3 3</w:t>
      </w:r>
      <w:r>
        <w:rPr>
          <w:rFonts w:hint="eastAsia"/>
          <w:bCs/>
        </w:rPr>
        <w:t>，不同的表达而已，但是第二问就是要这样子写才规范，</w:t>
      </w:r>
      <w:r w:rsidRPr="002D606E">
        <w:rPr>
          <w:bCs/>
        </w:rPr>
        <w:t>Request(0,3,4)</w:t>
      </w:r>
      <w:r>
        <w:rPr>
          <w:rFonts w:hint="eastAsia"/>
          <w:bCs/>
        </w:rPr>
        <w:t>表示对三种资源的需求，所剩资源必须完全满足需求才可以分配，否则不行</w:t>
      </w:r>
      <w:r>
        <w:rPr>
          <w:bCs/>
        </w:rPr>
        <w:t>}</w:t>
      </w:r>
    </w:p>
    <w:p w:rsidR="00CF2BD8" w:rsidRDefault="00CF2BD8" w:rsidP="00090A93">
      <w:r>
        <w:rPr>
          <w:rFonts w:hint="eastAsia"/>
          <w:bCs/>
        </w:rPr>
        <w:t>（</w:t>
      </w:r>
      <w:r>
        <w:rPr>
          <w:bCs/>
        </w:rPr>
        <w:t>3</w:t>
      </w:r>
      <w:r>
        <w:rPr>
          <w:rFonts w:hint="eastAsia"/>
          <w:bCs/>
        </w:rPr>
        <w:t>）</w:t>
      </w:r>
      <w:r w:rsidRPr="008159F9">
        <w:t>P</w:t>
      </w:r>
      <w:r w:rsidRPr="008159F9">
        <w:rPr>
          <w:vertAlign w:val="subscript"/>
        </w:rPr>
        <w:t>4</w:t>
      </w:r>
      <w:r w:rsidRPr="008159F9">
        <w:t>:Request(2,0,1)</w:t>
      </w:r>
    </w:p>
    <w:p w:rsidR="00CF2BD8" w:rsidRDefault="00CF2BD8" w:rsidP="00090A93">
      <w:pPr>
        <w:rPr>
          <w:bCs/>
        </w:rPr>
      </w:pPr>
      <w:r>
        <w:t xml:space="preserve">   </w:t>
      </w:r>
      <w:r>
        <w:rPr>
          <w:rFonts w:hint="eastAsia"/>
        </w:rPr>
        <w:t>因为</w:t>
      </w:r>
      <w:r>
        <w:t>P2</w:t>
      </w:r>
      <w:r>
        <w:rPr>
          <w:rFonts w:hint="eastAsia"/>
        </w:rPr>
        <w:t>不能分得资源，推迟了，则现在所剩仍是</w:t>
      </w:r>
      <w:r w:rsidRPr="002D606E">
        <w:rPr>
          <w:bCs/>
        </w:rPr>
        <w:t>Available (=2 3 3)</w:t>
      </w:r>
      <w:r>
        <w:rPr>
          <w:rFonts w:hint="eastAsia"/>
          <w:bCs/>
        </w:rPr>
        <w:t>，</w:t>
      </w:r>
    </w:p>
    <w:p w:rsidR="00CF2BD8" w:rsidRPr="0080673E" w:rsidRDefault="00CF2BD8" w:rsidP="00090A93">
      <w:pPr>
        <w:rPr>
          <w:bCs/>
        </w:rPr>
      </w:pPr>
      <w:r w:rsidRPr="008159F9">
        <w:t>Request(2,0,1)</w:t>
      </w:r>
      <w:r>
        <w:t>&lt;=</w:t>
      </w:r>
      <w:r>
        <w:rPr>
          <w:bCs/>
        </w:rPr>
        <w:t>Need</w:t>
      </w:r>
      <w:r>
        <w:rPr>
          <w:rFonts w:hint="eastAsia"/>
          <w:bCs/>
        </w:rPr>
        <w:t>（</w:t>
      </w:r>
      <w:r>
        <w:rPr>
          <w:bCs/>
        </w:rPr>
        <w:t>=</w:t>
      </w:r>
      <w:r w:rsidRPr="0080673E">
        <w:rPr>
          <w:bCs/>
        </w:rPr>
        <w:t>2 2 1</w:t>
      </w:r>
      <w:r>
        <w:rPr>
          <w:rFonts w:hint="eastAsia"/>
          <w:bCs/>
        </w:rPr>
        <w:t>）</w:t>
      </w:r>
      <w:r>
        <w:rPr>
          <w:bCs/>
        </w:rPr>
        <w:t>(</w:t>
      </w:r>
      <w:r>
        <w:rPr>
          <w:rFonts w:hint="eastAsia"/>
          <w:bCs/>
        </w:rPr>
        <w:t>第一条件满足了</w:t>
      </w:r>
      <w:r>
        <w:rPr>
          <w:bCs/>
        </w:rPr>
        <w:t>)</w:t>
      </w:r>
    </w:p>
    <w:p w:rsidR="00CF2BD8" w:rsidRDefault="00CF2BD8" w:rsidP="00090A93">
      <w:pPr>
        <w:rPr>
          <w:bCs/>
        </w:rPr>
      </w:pPr>
      <w:r w:rsidRPr="008159F9">
        <w:t>Request(2,0,1)</w:t>
      </w:r>
      <w:r>
        <w:t>&lt;=</w:t>
      </w:r>
      <w:r w:rsidRPr="002D606E">
        <w:rPr>
          <w:bCs/>
        </w:rPr>
        <w:t>Available (=2 3 3)</w:t>
      </w:r>
      <w:r>
        <w:rPr>
          <w:bCs/>
        </w:rPr>
        <w:t>;</w:t>
      </w:r>
      <w:r>
        <w:rPr>
          <w:rFonts w:hint="eastAsia"/>
          <w:bCs/>
        </w:rPr>
        <w:t>（第二条件也满足），</w:t>
      </w:r>
      <w:r w:rsidRPr="00DE3825">
        <w:rPr>
          <w:rFonts w:hint="eastAsia"/>
          <w:bCs/>
          <w:color w:val="FF0000"/>
        </w:rPr>
        <w:t>接下来还得进行安全性算法检查，先假定可以分配，若分配后得到我</w:t>
      </w:r>
      <w:r w:rsidRPr="00DE3825">
        <w:rPr>
          <w:bCs/>
          <w:color w:val="FF0000"/>
        </w:rPr>
        <w:t>work</w:t>
      </w:r>
      <w:r w:rsidRPr="00DE3825">
        <w:rPr>
          <w:rFonts w:hint="eastAsia"/>
          <w:bCs/>
          <w:color w:val="FF0000"/>
        </w:rPr>
        <w:t>（</w:t>
      </w:r>
      <w:r w:rsidRPr="00DE3825">
        <w:rPr>
          <w:bCs/>
          <w:color w:val="FF0000"/>
        </w:rPr>
        <w:t>0 3 2</w:t>
      </w:r>
      <w:r w:rsidRPr="00DE3825">
        <w:rPr>
          <w:rFonts w:hint="eastAsia"/>
          <w:bCs/>
          <w:color w:val="FF0000"/>
        </w:rPr>
        <w:t>），看这时的（</w:t>
      </w:r>
      <w:r w:rsidRPr="00DE3825">
        <w:rPr>
          <w:bCs/>
          <w:color w:val="FF0000"/>
        </w:rPr>
        <w:t xml:space="preserve">0 3 2 </w:t>
      </w:r>
      <w:r w:rsidRPr="00DE3825">
        <w:rPr>
          <w:rFonts w:hint="eastAsia"/>
          <w:bCs/>
          <w:color w:val="FF0000"/>
        </w:rPr>
        <w:t>）是否能够让新的形成的序列达到安全，若是安全就分配，不安全就推迟，经计算是可以形成安全系列</w:t>
      </w:r>
      <w:r w:rsidRPr="00DE3825">
        <w:rPr>
          <w:bCs/>
          <w:color w:val="FF0000"/>
        </w:rPr>
        <w:t>{P4</w:t>
      </w:r>
      <w:r w:rsidRPr="00DE3825">
        <w:rPr>
          <w:rFonts w:hint="eastAsia"/>
          <w:bCs/>
          <w:color w:val="FF0000"/>
        </w:rPr>
        <w:t>，</w:t>
      </w:r>
      <w:r w:rsidRPr="00DE3825">
        <w:rPr>
          <w:bCs/>
          <w:color w:val="FF0000"/>
        </w:rPr>
        <w:t>P5</w:t>
      </w:r>
      <w:r w:rsidRPr="00DE3825">
        <w:rPr>
          <w:rFonts w:hint="eastAsia"/>
          <w:bCs/>
          <w:color w:val="FF0000"/>
        </w:rPr>
        <w:t>，</w:t>
      </w:r>
      <w:r w:rsidRPr="00DE3825">
        <w:rPr>
          <w:bCs/>
          <w:color w:val="FF0000"/>
        </w:rPr>
        <w:t>P3</w:t>
      </w:r>
      <w:r w:rsidRPr="00DE3825">
        <w:rPr>
          <w:rFonts w:hint="eastAsia"/>
          <w:bCs/>
          <w:color w:val="FF0000"/>
        </w:rPr>
        <w:t>，</w:t>
      </w:r>
      <w:r w:rsidRPr="00DE3825">
        <w:rPr>
          <w:bCs/>
          <w:color w:val="FF0000"/>
        </w:rPr>
        <w:t>P2</w:t>
      </w:r>
      <w:r w:rsidRPr="00DE3825">
        <w:rPr>
          <w:rFonts w:hint="eastAsia"/>
          <w:bCs/>
          <w:color w:val="FF0000"/>
        </w:rPr>
        <w:t>，</w:t>
      </w:r>
      <w:r w:rsidRPr="00DE3825">
        <w:rPr>
          <w:bCs/>
          <w:color w:val="FF0000"/>
        </w:rPr>
        <w:t>P1</w:t>
      </w:r>
      <w:r>
        <w:rPr>
          <w:bCs/>
        </w:rPr>
        <w:t>}</w:t>
      </w:r>
      <w:r>
        <w:rPr>
          <w:rFonts w:hint="eastAsia"/>
          <w:bCs/>
        </w:rPr>
        <w:t>则可以分配。</w:t>
      </w:r>
    </w:p>
    <w:p w:rsidR="00CF2BD8" w:rsidRDefault="00CF2BD8" w:rsidP="00090A93">
      <w:r>
        <w:rPr>
          <w:rFonts w:hint="eastAsia"/>
          <w:bCs/>
        </w:rPr>
        <w:t>（</w:t>
      </w:r>
      <w:r>
        <w:rPr>
          <w:bCs/>
        </w:rPr>
        <w:t>4</w:t>
      </w:r>
      <w:r>
        <w:rPr>
          <w:rFonts w:hint="eastAsia"/>
          <w:bCs/>
        </w:rPr>
        <w:t>）</w:t>
      </w:r>
      <w:r w:rsidRPr="008159F9">
        <w:rPr>
          <w:rFonts w:hint="eastAsia"/>
        </w:rPr>
        <w:t>在</w:t>
      </w:r>
      <w:r w:rsidRPr="008159F9">
        <w:t>(3)</w:t>
      </w:r>
      <w:r w:rsidRPr="008159F9">
        <w:rPr>
          <w:rFonts w:hint="eastAsia"/>
        </w:rPr>
        <w:t>的基础上</w:t>
      </w:r>
      <w:r w:rsidRPr="008159F9">
        <w:t>P</w:t>
      </w:r>
      <w:r w:rsidRPr="008159F9">
        <w:rPr>
          <w:vertAlign w:val="subscript"/>
        </w:rPr>
        <w:t>1</w:t>
      </w:r>
      <w:r w:rsidRPr="008159F9">
        <w:t>:Request(0,2,0)</w:t>
      </w:r>
    </w:p>
    <w:p w:rsidR="00CF2BD8" w:rsidRDefault="00CF2BD8" w:rsidP="0080673E">
      <w:pPr>
        <w:ind w:firstLine="405"/>
      </w:pPr>
      <w:r w:rsidRPr="008159F9">
        <w:rPr>
          <w:rFonts w:hint="eastAsia"/>
        </w:rPr>
        <w:t>在</w:t>
      </w:r>
      <w:r w:rsidRPr="008159F9">
        <w:t>(3)</w:t>
      </w:r>
      <w:r w:rsidRPr="008159F9">
        <w:rPr>
          <w:rFonts w:hint="eastAsia"/>
        </w:rPr>
        <w:t>的基础上</w:t>
      </w:r>
      <w:r>
        <w:rPr>
          <w:rFonts w:hint="eastAsia"/>
        </w:rPr>
        <w:t>，即</w:t>
      </w:r>
      <w:r>
        <w:t>P4</w:t>
      </w:r>
      <w:r>
        <w:rPr>
          <w:rFonts w:hint="eastAsia"/>
        </w:rPr>
        <w:t>运行完成释放了所有资源，这时候</w:t>
      </w:r>
      <w:r>
        <w:t>work</w:t>
      </w:r>
      <w:r>
        <w:rPr>
          <w:rFonts w:hint="eastAsia"/>
        </w:rPr>
        <w:t>的值发生了变化</w:t>
      </w:r>
    </w:p>
    <w:p w:rsidR="00CF2BD8" w:rsidRPr="0080673E" w:rsidRDefault="00CF2BD8" w:rsidP="0080673E">
      <w:pPr>
        <w:ind w:firstLine="405"/>
      </w:pPr>
      <w:r>
        <w:t>Work=4 3 7</w:t>
      </w:r>
      <w:r>
        <w:rPr>
          <w:rFonts w:hint="eastAsia"/>
        </w:rPr>
        <w:t>（它是原来的</w:t>
      </w:r>
      <w:r>
        <w:t>work</w:t>
      </w:r>
      <w:r>
        <w:rPr>
          <w:rFonts w:hint="eastAsia"/>
        </w:rPr>
        <w:t>加上已分配得到的），</w:t>
      </w:r>
    </w:p>
    <w:p w:rsidR="00CF2BD8" w:rsidRDefault="00CF2BD8" w:rsidP="002D606E">
      <w:pPr>
        <w:rPr>
          <w:bCs/>
        </w:rPr>
      </w:pPr>
      <w:r>
        <w:t xml:space="preserve">   </w:t>
      </w:r>
      <w:r w:rsidRPr="008159F9">
        <w:t>Request(0,2,0)</w:t>
      </w:r>
      <w:r>
        <w:t>&lt;=</w:t>
      </w:r>
      <w:r w:rsidRPr="0080673E">
        <w:rPr>
          <w:bCs/>
        </w:rPr>
        <w:t xml:space="preserve"> </w:t>
      </w:r>
      <w:r>
        <w:rPr>
          <w:bCs/>
        </w:rPr>
        <w:t>Need</w:t>
      </w:r>
      <w:r>
        <w:rPr>
          <w:rFonts w:hint="eastAsia"/>
          <w:bCs/>
        </w:rPr>
        <w:t>（</w:t>
      </w:r>
      <w:r>
        <w:rPr>
          <w:bCs/>
        </w:rPr>
        <w:t>=3 4</w:t>
      </w:r>
      <w:r w:rsidRPr="0080673E">
        <w:rPr>
          <w:bCs/>
        </w:rPr>
        <w:t xml:space="preserve"> 7</w:t>
      </w:r>
      <w:r>
        <w:rPr>
          <w:rFonts w:hint="eastAsia"/>
          <w:bCs/>
        </w:rPr>
        <w:t>）</w:t>
      </w:r>
      <w:r>
        <w:rPr>
          <w:bCs/>
        </w:rPr>
        <w:t>;</w:t>
      </w:r>
    </w:p>
    <w:p w:rsidR="00CF2BD8" w:rsidRPr="00A26DEC" w:rsidRDefault="00CF2BD8" w:rsidP="002D606E">
      <w:pPr>
        <w:rPr>
          <w:bCs/>
          <w:color w:val="FF0000"/>
        </w:rPr>
      </w:pPr>
      <w:r>
        <w:rPr>
          <w:bCs/>
        </w:rPr>
        <w:t xml:space="preserve">   </w:t>
      </w:r>
      <w:r w:rsidRPr="008159F9">
        <w:t>Request(0,2,0)</w:t>
      </w:r>
      <w:r w:rsidRPr="0080673E">
        <w:t xml:space="preserve"> </w:t>
      </w:r>
      <w:r>
        <w:t>&lt;=</w:t>
      </w:r>
      <w:r w:rsidRPr="0080673E">
        <w:rPr>
          <w:bCs/>
        </w:rPr>
        <w:t xml:space="preserve"> </w:t>
      </w:r>
      <w:r w:rsidRPr="002D606E">
        <w:rPr>
          <w:bCs/>
        </w:rPr>
        <w:t>Available (=</w:t>
      </w:r>
      <w:r>
        <w:t>4 3 7</w:t>
      </w:r>
      <w:r w:rsidRPr="002D606E">
        <w:rPr>
          <w:bCs/>
        </w:rPr>
        <w:t>)</w:t>
      </w:r>
      <w:r>
        <w:rPr>
          <w:bCs/>
        </w:rPr>
        <w:t>,</w:t>
      </w:r>
      <w:r>
        <w:rPr>
          <w:rFonts w:hint="eastAsia"/>
          <w:bCs/>
        </w:rPr>
        <w:t>都满足，</w:t>
      </w:r>
      <w:r w:rsidRPr="00A26DEC">
        <w:rPr>
          <w:rFonts w:hint="eastAsia"/>
          <w:bCs/>
          <w:color w:val="FF0000"/>
        </w:rPr>
        <w:t>但是此时的</w:t>
      </w:r>
      <w:r w:rsidRPr="00A26DEC">
        <w:rPr>
          <w:bCs/>
          <w:color w:val="FF0000"/>
        </w:rPr>
        <w:t>work</w:t>
      </w:r>
      <w:r w:rsidRPr="00A26DEC">
        <w:rPr>
          <w:rFonts w:hint="eastAsia"/>
          <w:bCs/>
          <w:color w:val="FF0000"/>
        </w:rPr>
        <w:t>是上次分配后剩下的，即</w:t>
      </w:r>
      <w:r w:rsidRPr="00A26DEC">
        <w:rPr>
          <w:bCs/>
          <w:color w:val="FF0000"/>
        </w:rPr>
        <w:t>work</w:t>
      </w:r>
      <w:r w:rsidRPr="00A26DEC">
        <w:rPr>
          <w:rFonts w:hint="eastAsia"/>
          <w:bCs/>
          <w:color w:val="FF0000"/>
        </w:rPr>
        <w:t>（</w:t>
      </w:r>
      <w:r w:rsidRPr="00A26DEC">
        <w:rPr>
          <w:bCs/>
          <w:color w:val="FF0000"/>
        </w:rPr>
        <w:t>=0 3 2</w:t>
      </w:r>
      <w:r w:rsidRPr="00A26DEC">
        <w:rPr>
          <w:rFonts w:hint="eastAsia"/>
          <w:bCs/>
          <w:color w:val="FF0000"/>
        </w:rPr>
        <w:t>）</w:t>
      </w:r>
      <w:r w:rsidRPr="00A26DEC">
        <w:rPr>
          <w:bCs/>
          <w:color w:val="FF0000"/>
        </w:rPr>
        <w:t>,</w:t>
      </w:r>
      <w:r w:rsidRPr="00A26DEC">
        <w:rPr>
          <w:rFonts w:hint="eastAsia"/>
          <w:bCs/>
          <w:color w:val="FF0000"/>
        </w:rPr>
        <w:t>若再分配（</w:t>
      </w:r>
      <w:r w:rsidRPr="00A26DEC">
        <w:rPr>
          <w:bCs/>
          <w:color w:val="FF0000"/>
        </w:rPr>
        <w:t xml:space="preserve">0 2 0 </w:t>
      </w:r>
      <w:r w:rsidRPr="00A26DEC">
        <w:rPr>
          <w:rFonts w:hint="eastAsia"/>
          <w:bCs/>
          <w:color w:val="FF0000"/>
        </w:rPr>
        <w:t>）出去，剩下的</w:t>
      </w:r>
      <w:r w:rsidRPr="00A26DEC">
        <w:rPr>
          <w:bCs/>
          <w:color w:val="FF0000"/>
        </w:rPr>
        <w:t>work</w:t>
      </w:r>
      <w:r w:rsidRPr="00A26DEC">
        <w:rPr>
          <w:rFonts w:hint="eastAsia"/>
          <w:bCs/>
          <w:color w:val="FF0000"/>
        </w:rPr>
        <w:t>（</w:t>
      </w:r>
      <w:r w:rsidRPr="00A26DEC">
        <w:rPr>
          <w:bCs/>
          <w:color w:val="FF0000"/>
        </w:rPr>
        <w:t>0 1 2</w:t>
      </w:r>
      <w:r w:rsidRPr="00A26DEC">
        <w:rPr>
          <w:rFonts w:hint="eastAsia"/>
          <w:bCs/>
          <w:color w:val="FF0000"/>
        </w:rPr>
        <w:t>）就不能再满足任何的进程需要了，所以不可以可以分配。</w:t>
      </w:r>
    </w:p>
    <w:p w:rsidR="00CF2BD8" w:rsidRDefault="00CF2BD8" w:rsidP="002D606E">
      <w:pPr>
        <w:rPr>
          <w:bCs/>
        </w:rPr>
      </w:pPr>
    </w:p>
    <w:p w:rsidR="00CF2BD8" w:rsidRDefault="00CF2BD8" w:rsidP="002D606E">
      <w:pPr>
        <w:rPr>
          <w:bCs/>
        </w:rPr>
      </w:pPr>
    </w:p>
    <w:p w:rsidR="00CF2BD8" w:rsidRDefault="00CF2BD8" w:rsidP="002D606E">
      <w:pPr>
        <w:rPr>
          <w:color w:val="FF0000"/>
          <w:sz w:val="33"/>
        </w:rPr>
      </w:pPr>
      <w:r>
        <w:rPr>
          <w:rFonts w:hint="eastAsia"/>
          <w:color w:val="FF0000"/>
          <w:sz w:val="33"/>
        </w:rPr>
        <w:t>低级调度算法</w:t>
      </w:r>
    </w:p>
    <w:p w:rsidR="00CF2BD8" w:rsidRDefault="00CF2BD8" w:rsidP="002D606E">
      <w:pPr>
        <w:rPr>
          <w:b/>
          <w:bCs/>
        </w:rPr>
      </w:pPr>
      <w:r>
        <w:rPr>
          <w:rFonts w:hint="eastAsia"/>
        </w:rPr>
        <w:t>低级调度算法老师提到的有三种｛ＦＣＦＳ：先来先服务；ＳＪＦ：短作业优先；ＨＰＦ（ＨＲＲＮ）：高响应比优先｝（缩写由来</w:t>
      </w:r>
      <w:r w:rsidRPr="0077644D">
        <w:rPr>
          <w:b/>
          <w:bCs/>
        </w:rPr>
        <w:t>FCFS</w:t>
      </w:r>
      <w:r w:rsidRPr="0077644D">
        <w:rPr>
          <w:rFonts w:hint="eastAsia"/>
          <w:b/>
          <w:bCs/>
        </w:rPr>
        <w:t>：</w:t>
      </w:r>
      <w:r w:rsidRPr="0077644D">
        <w:rPr>
          <w:b/>
          <w:bCs/>
        </w:rPr>
        <w:t>First Come First Serve</w:t>
      </w:r>
      <w:r>
        <w:rPr>
          <w:rFonts w:hint="eastAsia"/>
          <w:b/>
          <w:bCs/>
        </w:rPr>
        <w:t>；</w:t>
      </w:r>
    </w:p>
    <w:p w:rsidR="00CF2BD8" w:rsidRDefault="00CF2BD8" w:rsidP="002D606E">
      <w:r w:rsidRPr="0077644D">
        <w:rPr>
          <w:b/>
          <w:bCs/>
        </w:rPr>
        <w:t>SJ(P)F</w:t>
      </w:r>
      <w:r w:rsidRPr="0077644D">
        <w:rPr>
          <w:rFonts w:hint="eastAsia"/>
          <w:b/>
          <w:bCs/>
        </w:rPr>
        <w:t>：</w:t>
      </w:r>
      <w:r w:rsidRPr="0077644D">
        <w:rPr>
          <w:b/>
          <w:bCs/>
        </w:rPr>
        <w:t xml:space="preserve"> Shortest Job (Process) First</w:t>
      </w:r>
      <w:r>
        <w:rPr>
          <w:rFonts w:hint="eastAsia"/>
          <w:b/>
          <w:bCs/>
        </w:rPr>
        <w:t xml:space="preserve">；　　　</w:t>
      </w:r>
      <w:r w:rsidRPr="0077644D">
        <w:rPr>
          <w:b/>
          <w:bCs/>
        </w:rPr>
        <w:t>HPF</w:t>
      </w:r>
      <w:r w:rsidRPr="0077644D">
        <w:rPr>
          <w:rFonts w:hint="eastAsia"/>
          <w:b/>
          <w:bCs/>
        </w:rPr>
        <w:t>：</w:t>
      </w:r>
      <w:r w:rsidRPr="0077644D">
        <w:rPr>
          <w:b/>
          <w:bCs/>
        </w:rPr>
        <w:t>Highest Priority First</w:t>
      </w:r>
      <w:r>
        <w:rPr>
          <w:rFonts w:hint="eastAsia"/>
        </w:rPr>
        <w:t>）</w:t>
      </w:r>
    </w:p>
    <w:p w:rsidR="00CF2BD8" w:rsidRDefault="00CF2BD8" w:rsidP="00102CD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先来先服务：顾名思义，先进来的先运行，运行完了其他后进来的再运行</w:t>
      </w:r>
    </w:p>
    <w:p w:rsidR="00CF2BD8" w:rsidRDefault="00CF2BD8" w:rsidP="00102CD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短作业优先：进程必须是到达之后，看其还需多少服务时间完成，所有到达的进程比较，所需服务时间少的先运行，一次类推不断的比较选出可以运行的，直到所有的都运行完了为止；</w:t>
      </w:r>
    </w:p>
    <w:p w:rsidR="00CF2BD8" w:rsidRDefault="00CF2BD8" w:rsidP="00102CD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高响应比优先（就是优先权）：</w:t>
      </w:r>
      <w:r>
        <w:t>(</w:t>
      </w:r>
      <w:r>
        <w:rPr>
          <w:rFonts w:hint="eastAsia"/>
        </w:rPr>
        <w:t>优先权</w:t>
      </w:r>
      <w:r>
        <w:t>=</w:t>
      </w:r>
      <w:r>
        <w:rPr>
          <w:rFonts w:hint="eastAsia"/>
        </w:rPr>
        <w:t>等待时间</w:t>
      </w:r>
      <w:r>
        <w:t>+</w:t>
      </w:r>
      <w:r>
        <w:rPr>
          <w:rFonts w:hint="eastAsia"/>
        </w:rPr>
        <w:t>要求服务时间</w:t>
      </w:r>
      <w:r>
        <w:t>)/</w:t>
      </w:r>
      <w:r>
        <w:rPr>
          <w:rFonts w:hint="eastAsia"/>
        </w:rPr>
        <w:t>要求服务时间；</w:t>
      </w:r>
      <w:r>
        <w:t>(</w:t>
      </w:r>
      <w:r>
        <w:rPr>
          <w:rFonts w:hint="eastAsia"/>
        </w:rPr>
        <w:t>或者优先权</w:t>
      </w:r>
      <w:r>
        <w:t>=</w:t>
      </w:r>
      <w:r>
        <w:rPr>
          <w:rFonts w:hint="eastAsia"/>
        </w:rPr>
        <w:t>响应时间</w:t>
      </w:r>
      <w:r>
        <w:t>/</w:t>
      </w:r>
      <w:r>
        <w:rPr>
          <w:rFonts w:hint="eastAsia"/>
        </w:rPr>
        <w:t>要求等待时间</w:t>
      </w:r>
      <w:r>
        <w:t>)</w:t>
      </w:r>
      <w:r>
        <w:rPr>
          <w:rFonts w:hint="eastAsia"/>
        </w:rPr>
        <w:t>，响应时间</w:t>
      </w:r>
      <w:r>
        <w:t>=</w:t>
      </w:r>
      <w:r>
        <w:rPr>
          <w:rFonts w:hint="eastAsia"/>
        </w:rPr>
        <w:t>要求等待时间</w:t>
      </w:r>
      <w:r>
        <w:t>+</w:t>
      </w:r>
      <w:r>
        <w:rPr>
          <w:rFonts w:hint="eastAsia"/>
        </w:rPr>
        <w:t>等待时间；</w:t>
      </w:r>
    </w:p>
    <w:p w:rsidR="00CF2BD8" w:rsidRPr="00D42E7E" w:rsidRDefault="00CF2BD8" w:rsidP="00D42E7E">
      <w:pPr>
        <w:pStyle w:val="ListParagraph"/>
        <w:numPr>
          <w:ilvl w:val="0"/>
          <w:numId w:val="3"/>
        </w:numPr>
        <w:spacing w:line="240" w:lineRule="atLeast"/>
        <w:ind w:firstLineChars="0"/>
        <w:rPr>
          <w:sz w:val="18"/>
          <w:szCs w:val="18"/>
        </w:rPr>
      </w:pPr>
      <w:r w:rsidRPr="00D42E7E">
        <w:rPr>
          <w:rFonts w:hint="eastAsia"/>
          <w:sz w:val="18"/>
          <w:szCs w:val="18"/>
        </w:rPr>
        <w:t>周转时间</w:t>
      </w:r>
      <w:r w:rsidRPr="00D42E7E">
        <w:rPr>
          <w:sz w:val="18"/>
          <w:szCs w:val="18"/>
        </w:rPr>
        <w:t>=</w:t>
      </w:r>
      <w:r w:rsidRPr="00D42E7E">
        <w:rPr>
          <w:rFonts w:hint="eastAsia"/>
          <w:sz w:val="18"/>
          <w:szCs w:val="18"/>
        </w:rPr>
        <w:t>完成时间</w:t>
      </w:r>
      <w:r w:rsidRPr="00D42E7E">
        <w:rPr>
          <w:sz w:val="18"/>
          <w:szCs w:val="18"/>
        </w:rPr>
        <w:t>-</w:t>
      </w:r>
      <w:r w:rsidRPr="00D42E7E">
        <w:rPr>
          <w:rFonts w:hint="eastAsia"/>
          <w:sz w:val="18"/>
          <w:szCs w:val="18"/>
        </w:rPr>
        <w:t>到达时间</w:t>
      </w:r>
      <w:r w:rsidRPr="00D42E7E">
        <w:rPr>
          <w:sz w:val="18"/>
          <w:szCs w:val="18"/>
        </w:rPr>
        <w:t xml:space="preserve">  </w:t>
      </w:r>
      <w:r w:rsidRPr="00D42E7E">
        <w:rPr>
          <w:rFonts w:hint="eastAsia"/>
          <w:sz w:val="18"/>
          <w:szCs w:val="18"/>
        </w:rPr>
        <w:t>带权周转时间</w:t>
      </w:r>
      <w:r w:rsidRPr="00D42E7E">
        <w:rPr>
          <w:sz w:val="18"/>
          <w:szCs w:val="18"/>
        </w:rPr>
        <w:t>=</w:t>
      </w:r>
      <w:r w:rsidRPr="00D42E7E">
        <w:rPr>
          <w:rFonts w:hint="eastAsia"/>
          <w:sz w:val="18"/>
          <w:szCs w:val="18"/>
        </w:rPr>
        <w:t>周转时间</w:t>
      </w:r>
      <w:r w:rsidRPr="00D42E7E">
        <w:rPr>
          <w:sz w:val="18"/>
          <w:szCs w:val="18"/>
        </w:rPr>
        <w:t>/</w:t>
      </w:r>
      <w:r w:rsidRPr="00D42E7E">
        <w:rPr>
          <w:rFonts w:hint="eastAsia"/>
          <w:sz w:val="18"/>
          <w:szCs w:val="18"/>
        </w:rPr>
        <w:t>服务时间</w:t>
      </w: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  <w:r>
        <w:rPr>
          <w:rFonts w:hint="eastAsia"/>
        </w:rPr>
        <w:t>用一个例题来具体说明下：</w:t>
      </w:r>
    </w:p>
    <w:p w:rsidR="00CF2BD8" w:rsidRDefault="00CF2BD8" w:rsidP="00D319C9">
      <w:pPr>
        <w:pStyle w:val="ListParagraph"/>
        <w:ind w:left="720" w:firstLineChars="0" w:firstLine="0"/>
      </w:pPr>
      <w:r w:rsidRPr="00E53DF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23pt;height:141pt;visibility:visible">
            <v:imagedata r:id="rId7" o:title=""/>
          </v:shape>
        </w:pict>
      </w:r>
    </w:p>
    <w:p w:rsidR="00CF2BD8" w:rsidRDefault="00CF2BD8" w:rsidP="00D319C9">
      <w:pPr>
        <w:pStyle w:val="ListParagraph"/>
        <w:ind w:left="720" w:firstLineChars="0" w:firstLine="0"/>
      </w:pPr>
      <w:r>
        <w:rPr>
          <w:rFonts w:hint="eastAsia"/>
        </w:rPr>
        <w:t>ＦＣＦＳ：先来先服务算法：</w:t>
      </w:r>
    </w:p>
    <w:p w:rsidR="00CF2BD8" w:rsidRDefault="00CF2BD8" w:rsidP="00D319C9">
      <w:pPr>
        <w:pStyle w:val="ListParagraph"/>
        <w:ind w:left="720" w:firstLineChars="0" w:firstLine="0"/>
      </w:pPr>
      <w:r>
        <w:rPr>
          <w:noProof/>
        </w:rPr>
        <w:pict>
          <v:shape id="_x0000_s1026" type="#_x0000_t75" style="position:absolute;left:0;text-align:left;margin-left:36.4pt;margin-top:5.4pt;width:417.15pt;height:131.2pt;z-index:251658240" fillcolor="olive">
            <v:imagedata r:id="rId8" o:title="" croptop="3359f" cropbottom="4506f" cropright="8037f"/>
            <v:shadow color="#908a6c"/>
          </v:shape>
          <o:OLEObject Type="Embed" ProgID="Word.Document.8" ShapeID="_x0000_s1026" DrawAspect="Content" ObjectID="_1356029039" r:id="rId9">
            <o:FieldCodes>\s</o:FieldCodes>
          </o:OLEObject>
        </w:pict>
      </w: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  <w:r>
        <w:rPr>
          <w:rFonts w:hint="eastAsia"/>
        </w:rPr>
        <w:t>ＳＪＦ：短作业优先算法：</w:t>
      </w:r>
    </w:p>
    <w:p w:rsidR="00CF2BD8" w:rsidRPr="00D42E7E" w:rsidRDefault="00CF2BD8" w:rsidP="00D319C9">
      <w:pPr>
        <w:pStyle w:val="ListParagraph"/>
        <w:ind w:left="720" w:firstLineChars="0" w:firstLine="0"/>
      </w:pPr>
      <w:r>
        <w:rPr>
          <w:noProof/>
        </w:rPr>
        <w:pict>
          <v:shape id="_x0000_s1027" type="#_x0000_t75" style="position:absolute;left:0;text-align:left;margin-left:36.4pt;margin-top:2.4pt;width:417.15pt;height:123.75pt;z-index:251659264" fillcolor="olive">
            <v:imagedata r:id="rId10" o:title="" croptop="4012f" cropbottom="4012f" cropright="6866f"/>
            <v:shadow color="#908a6c"/>
          </v:shape>
          <o:OLEObject Type="Embed" ProgID="Word.Document.8" ShapeID="_x0000_s1027" DrawAspect="Content" ObjectID="_1356029040" r:id="rId11">
            <o:FieldCodes>\s</o:FieldCodes>
          </o:OLEObject>
        </w:pict>
      </w:r>
      <w:r>
        <w:rPr>
          <w:rFonts w:hint="eastAsia"/>
        </w:rPr>
        <w:t>个</w:t>
      </w: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</w:p>
    <w:p w:rsidR="00CF2BD8" w:rsidRPr="00FE75CC" w:rsidRDefault="00CF2BD8" w:rsidP="00FE75CC">
      <w:pPr>
        <w:pStyle w:val="ListParagraph"/>
        <w:numPr>
          <w:ilvl w:val="0"/>
          <w:numId w:val="4"/>
        </w:numPr>
        <w:ind w:firstLineChars="0"/>
        <w:rPr>
          <w:b/>
          <w:color w:val="FF0000"/>
          <w:sz w:val="23"/>
        </w:rPr>
      </w:pPr>
      <w:r>
        <w:rPr>
          <w:rFonts w:hint="eastAsia"/>
        </w:rPr>
        <w:t>根据每个进程进入的时间可知，在</w:t>
      </w:r>
      <w:r>
        <w:t>8:00</w:t>
      </w:r>
      <w:r>
        <w:rPr>
          <w:rFonts w:hint="eastAsia"/>
        </w:rPr>
        <w:t>的时候只有</w:t>
      </w:r>
      <w:r>
        <w:t>job1</w:t>
      </w:r>
      <w:r>
        <w:rPr>
          <w:rFonts w:hint="eastAsia"/>
        </w:rPr>
        <w:t>到达了固其开始时间是</w:t>
      </w:r>
      <w:r>
        <w:t>8:00</w:t>
      </w:r>
      <w:r>
        <w:rPr>
          <w:rFonts w:hint="eastAsia"/>
        </w:rPr>
        <w:t>，</w:t>
      </w:r>
      <w:r>
        <w:t>job1</w:t>
      </w:r>
      <w:r>
        <w:rPr>
          <w:rFonts w:hint="eastAsia"/>
        </w:rPr>
        <w:t>开始运行</w:t>
      </w:r>
      <w:r>
        <w:t>50</w:t>
      </w:r>
      <w:r>
        <w:rPr>
          <w:rFonts w:hint="eastAsia"/>
        </w:rPr>
        <w:t>分钟后，即</w:t>
      </w:r>
      <w:r>
        <w:t>8</w:t>
      </w:r>
      <w:r>
        <w:rPr>
          <w:rFonts w:hint="eastAsia"/>
        </w:rPr>
        <w:t>；</w:t>
      </w:r>
      <w:r>
        <w:t>50</w:t>
      </w:r>
      <w:r>
        <w:rPr>
          <w:rFonts w:hint="eastAsia"/>
        </w:rPr>
        <w:t>时刻，</w:t>
      </w:r>
      <w:r>
        <w:t>job2</w:t>
      </w:r>
      <w:r>
        <w:rPr>
          <w:rFonts w:hint="eastAsia"/>
        </w:rPr>
        <w:t>到达了，（因为一般都是非抢断方式的，所以必须让运行着的进程结束后再比较其他的进程），</w:t>
      </w:r>
      <w:r>
        <w:t>job1</w:t>
      </w:r>
      <w:r>
        <w:rPr>
          <w:rFonts w:hint="eastAsia"/>
        </w:rPr>
        <w:t>继续运行，十分钟后即</w:t>
      </w:r>
      <w:r>
        <w:t>9:00job3</w:t>
      </w:r>
      <w:r>
        <w:rPr>
          <w:rFonts w:hint="eastAsia"/>
        </w:rPr>
        <w:t>达到，直到</w:t>
      </w:r>
      <w:r>
        <w:t>10:00</w:t>
      </w:r>
      <w:r>
        <w:rPr>
          <w:rFonts w:hint="eastAsia"/>
        </w:rPr>
        <w:t>，</w:t>
      </w:r>
      <w:r>
        <w:t>job1</w:t>
      </w:r>
      <w:r>
        <w:rPr>
          <w:rFonts w:hint="eastAsia"/>
        </w:rPr>
        <w:t>运行完毕，期间其余进程都已经到达，则开始比较所有达到的进程的估计运行时间，</w:t>
      </w:r>
      <w:r>
        <w:t>job2</w:t>
      </w:r>
      <w:r>
        <w:rPr>
          <w:rFonts w:hint="eastAsia"/>
        </w:rPr>
        <w:t>（</w:t>
      </w:r>
      <w:r>
        <w:t>50</w:t>
      </w:r>
      <w:r>
        <w:rPr>
          <w:rFonts w:hint="eastAsia"/>
        </w:rPr>
        <w:t>分钟）</w:t>
      </w:r>
      <w:r>
        <w:t>&gt;job4</w:t>
      </w:r>
      <w:r w:rsidRPr="00FE75CC">
        <w:t xml:space="preserve"> 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  <w:r>
        <w:t>&gt;job3(10)</w:t>
      </w:r>
      <w:r>
        <w:rPr>
          <w:rFonts w:hint="eastAsia"/>
        </w:rPr>
        <w:t>，则</w:t>
      </w:r>
      <w:r>
        <w:t>10:00</w:t>
      </w:r>
      <w:r>
        <w:rPr>
          <w:rFonts w:hint="eastAsia"/>
        </w:rPr>
        <w:t>的时候，</w:t>
      </w:r>
      <w:r>
        <w:t>job3</w:t>
      </w:r>
      <w:r>
        <w:rPr>
          <w:rFonts w:hint="eastAsia"/>
        </w:rPr>
        <w:t>开始运行，</w:t>
      </w:r>
      <w:r w:rsidRPr="00FE75CC">
        <w:rPr>
          <w:rFonts w:hint="eastAsia"/>
          <w:b/>
          <w:color w:val="FF0000"/>
          <w:sz w:val="23"/>
        </w:rPr>
        <w:t>一次类推就可以算出每个的开始时间与结束时间。</w:t>
      </w:r>
    </w:p>
    <w:p w:rsidR="00CF2BD8" w:rsidRDefault="00CF2BD8" w:rsidP="00FE75CC">
      <w:pPr>
        <w:pStyle w:val="ListParagraph"/>
        <w:numPr>
          <w:ilvl w:val="0"/>
          <w:numId w:val="4"/>
        </w:numPr>
        <w:ind w:firstLineChars="0"/>
      </w:pPr>
      <w:r w:rsidRPr="00FE75CC">
        <w:rPr>
          <w:rFonts w:hint="eastAsia"/>
          <w:b/>
          <w:color w:val="FF0000"/>
        </w:rPr>
        <w:t>周转时间：</w:t>
      </w:r>
      <w:r>
        <w:rPr>
          <w:rFonts w:hint="eastAsia"/>
        </w:rPr>
        <w:t>就是要用进程结束的时间减掉它到达的时间，如</w:t>
      </w:r>
      <w:r>
        <w:t>job2</w:t>
      </w:r>
      <w:r>
        <w:rPr>
          <w:rFonts w:hint="eastAsia"/>
        </w:rPr>
        <w:t>，结束时间</w:t>
      </w:r>
      <w:r>
        <w:t>11:20</w:t>
      </w:r>
      <w:r>
        <w:rPr>
          <w:rFonts w:hint="eastAsia"/>
        </w:rPr>
        <w:t>减去到达时间</w:t>
      </w:r>
      <w:r>
        <w:t>8:50</w:t>
      </w:r>
      <w:r>
        <w:rPr>
          <w:rFonts w:hint="eastAsia"/>
        </w:rPr>
        <w:t>，得到周转时间</w:t>
      </w:r>
      <w:r>
        <w:t>150</w:t>
      </w:r>
      <w:r>
        <w:rPr>
          <w:rFonts w:hint="eastAsia"/>
        </w:rPr>
        <w:t>分钟。</w:t>
      </w:r>
    </w:p>
    <w:p w:rsidR="00CF2BD8" w:rsidRDefault="00CF2BD8" w:rsidP="00FE75CC">
      <w:pPr>
        <w:pStyle w:val="ListParagraph"/>
        <w:numPr>
          <w:ilvl w:val="0"/>
          <w:numId w:val="4"/>
        </w:numPr>
        <w:ind w:firstLineChars="0"/>
      </w:pPr>
      <w:r w:rsidRPr="00B37EBB">
        <w:rPr>
          <w:rFonts w:hint="eastAsia"/>
          <w:b/>
          <w:color w:val="FF0000"/>
        </w:rPr>
        <w:t>带权周转时间：</w:t>
      </w:r>
      <w:r>
        <w:rPr>
          <w:rFonts w:hint="eastAsia"/>
        </w:rPr>
        <w:t>用周转时间除于估计运行时间，如</w:t>
      </w:r>
      <w:r>
        <w:t>job2</w:t>
      </w:r>
      <w:r>
        <w:rPr>
          <w:rFonts w:hint="eastAsia"/>
        </w:rPr>
        <w:t>周转时间</w:t>
      </w:r>
      <w:r>
        <w:t>150</w:t>
      </w:r>
      <w:r>
        <w:rPr>
          <w:rFonts w:hint="eastAsia"/>
        </w:rPr>
        <w:t>分钟，除于估计运行时间</w:t>
      </w:r>
      <w:r>
        <w:t>50</w:t>
      </w:r>
      <w:r>
        <w:rPr>
          <w:rFonts w:hint="eastAsia"/>
        </w:rPr>
        <w:t>分钟，得到</w:t>
      </w:r>
      <w:r>
        <w:t>3</w:t>
      </w:r>
    </w:p>
    <w:p w:rsidR="00CF2BD8" w:rsidRDefault="00CF2BD8" w:rsidP="000B252A">
      <w:pPr>
        <w:pStyle w:val="ListParagraph"/>
        <w:ind w:left="1440" w:firstLineChars="0" w:firstLine="0"/>
      </w:pPr>
    </w:p>
    <w:p w:rsidR="00CF2BD8" w:rsidRDefault="00CF2BD8" w:rsidP="000B252A">
      <w:pPr>
        <w:pStyle w:val="ListParagraph"/>
        <w:ind w:left="1440" w:firstLineChars="0" w:firstLine="0"/>
      </w:pPr>
    </w:p>
    <w:p w:rsidR="00CF2BD8" w:rsidRPr="00FE75CC" w:rsidRDefault="00CF2BD8" w:rsidP="000B252A">
      <w:pPr>
        <w:pStyle w:val="ListParagraph"/>
        <w:ind w:left="1440" w:firstLineChars="0" w:firstLine="0"/>
      </w:pPr>
    </w:p>
    <w:p w:rsidR="00CF2BD8" w:rsidRDefault="00CF2BD8" w:rsidP="00D319C9">
      <w:pPr>
        <w:pStyle w:val="ListParagraph"/>
        <w:ind w:left="720" w:firstLineChars="0" w:firstLine="0"/>
      </w:pPr>
      <w:r>
        <w:rPr>
          <w:rFonts w:hint="eastAsia"/>
        </w:rPr>
        <w:t>ＨＰＦ（ＨＲＲＮ）：高响应比优先</w:t>
      </w:r>
    </w:p>
    <w:p w:rsidR="00CF2BD8" w:rsidRPr="000B252A" w:rsidRDefault="00CF2BD8" w:rsidP="00D319C9">
      <w:pPr>
        <w:pStyle w:val="ListParagraph"/>
        <w:ind w:left="720" w:firstLineChars="0" w:firstLine="0"/>
      </w:pPr>
      <w:r w:rsidRPr="00E53DF4">
        <w:rPr>
          <w:noProof/>
        </w:rPr>
        <w:pict>
          <v:shape id="图片 5" o:spid="_x0000_i1030" type="#_x0000_t75" style="width:405.75pt;height:139.5pt;visibility:visible">
            <v:imagedata r:id="rId12" o:title="" croptop="1332f" cropbottom="5356f"/>
          </v:shape>
        </w:pict>
      </w:r>
    </w:p>
    <w:p w:rsidR="00CF2BD8" w:rsidRDefault="00CF2BD8" w:rsidP="00EF44CF">
      <w:pPr>
        <w:pStyle w:val="ListParagraph"/>
        <w:numPr>
          <w:ilvl w:val="0"/>
          <w:numId w:val="5"/>
        </w:numPr>
        <w:ind w:firstLineChars="0"/>
        <w:rPr>
          <w:sz w:val="23"/>
        </w:rPr>
      </w:pPr>
      <w:r>
        <w:rPr>
          <w:rFonts w:hint="eastAsia"/>
          <w:sz w:val="23"/>
        </w:rPr>
        <w:t>在</w:t>
      </w:r>
      <w:r>
        <w:rPr>
          <w:sz w:val="23"/>
        </w:rPr>
        <w:t>job1</w:t>
      </w:r>
      <w:r>
        <w:rPr>
          <w:rFonts w:hint="eastAsia"/>
          <w:sz w:val="23"/>
        </w:rPr>
        <w:t>运行完成后，算其余进程的响应比，等待时间都是用相同的现在的时间减去进程各自到达的时间，</w:t>
      </w:r>
      <w:r>
        <w:rPr>
          <w:sz w:val="23"/>
        </w:rPr>
        <w:t>job2</w:t>
      </w:r>
      <w:r>
        <w:rPr>
          <w:rFonts w:hint="eastAsia"/>
          <w:sz w:val="23"/>
        </w:rPr>
        <w:t>的等待时间是</w:t>
      </w:r>
      <w:r w:rsidRPr="002D4245">
        <w:rPr>
          <w:sz w:val="23"/>
        </w:rPr>
        <w:t>10:00-8</w:t>
      </w:r>
      <w:r w:rsidRPr="002D4245">
        <w:rPr>
          <w:rFonts w:hint="eastAsia"/>
          <w:sz w:val="23"/>
        </w:rPr>
        <w:t>：</w:t>
      </w:r>
      <w:r w:rsidRPr="002D4245">
        <w:rPr>
          <w:sz w:val="23"/>
        </w:rPr>
        <w:t>50=70</w:t>
      </w:r>
      <w:r w:rsidRPr="002D4245">
        <w:rPr>
          <w:rFonts w:hint="eastAsia"/>
          <w:sz w:val="23"/>
        </w:rPr>
        <w:t>（分钟），则响应比</w:t>
      </w:r>
      <w:r w:rsidRPr="002D4245">
        <w:rPr>
          <w:sz w:val="23"/>
        </w:rPr>
        <w:t>R2=</w:t>
      </w:r>
      <w:r w:rsidRPr="002D4245">
        <w:rPr>
          <w:rFonts w:hint="eastAsia"/>
          <w:sz w:val="23"/>
        </w:rPr>
        <w:t>（</w:t>
      </w:r>
      <w:r w:rsidRPr="002D4245">
        <w:rPr>
          <w:sz w:val="23"/>
        </w:rPr>
        <w:t>70+50</w:t>
      </w:r>
      <w:r w:rsidRPr="002D4245">
        <w:rPr>
          <w:rFonts w:hint="eastAsia"/>
          <w:sz w:val="23"/>
        </w:rPr>
        <w:t>）</w:t>
      </w:r>
      <w:r w:rsidRPr="002D4245">
        <w:rPr>
          <w:sz w:val="23"/>
        </w:rPr>
        <w:t>/50=2.4</w:t>
      </w:r>
      <w:r w:rsidRPr="002D4245">
        <w:rPr>
          <w:rFonts w:hint="eastAsia"/>
          <w:sz w:val="23"/>
        </w:rPr>
        <w:t>，</w:t>
      </w:r>
      <w:r>
        <w:rPr>
          <w:sz w:val="23"/>
        </w:rPr>
        <w:t>R3=7</w:t>
      </w:r>
      <w:r>
        <w:rPr>
          <w:rFonts w:hint="eastAsia"/>
          <w:sz w:val="23"/>
        </w:rPr>
        <w:t>，</w:t>
      </w:r>
      <w:r>
        <w:rPr>
          <w:sz w:val="23"/>
        </w:rPr>
        <w:t>R4=1.5</w:t>
      </w:r>
      <w:r>
        <w:rPr>
          <w:rFonts w:hint="eastAsia"/>
          <w:sz w:val="23"/>
        </w:rPr>
        <w:t>；</w:t>
      </w:r>
      <w:r>
        <w:rPr>
          <w:sz w:val="23"/>
        </w:rPr>
        <w:t>R3</w:t>
      </w:r>
      <w:r>
        <w:rPr>
          <w:rFonts w:hint="eastAsia"/>
          <w:sz w:val="23"/>
        </w:rPr>
        <w:t>最大则先运行</w:t>
      </w:r>
      <w:r>
        <w:rPr>
          <w:sz w:val="23"/>
        </w:rPr>
        <w:t>job2.</w:t>
      </w:r>
      <w:r>
        <w:rPr>
          <w:rFonts w:hint="eastAsia"/>
          <w:sz w:val="23"/>
        </w:rPr>
        <w:t>以此类推得到上表中的开时时间和结束时间。周转时间和带全周转时间跟上边</w:t>
      </w:r>
      <w:r>
        <w:rPr>
          <w:sz w:val="23"/>
        </w:rPr>
        <w:t>SJF</w:t>
      </w:r>
      <w:r>
        <w:rPr>
          <w:rFonts w:hint="eastAsia"/>
          <w:sz w:val="23"/>
        </w:rPr>
        <w:t>的算法一样。</w:t>
      </w:r>
    </w:p>
    <w:p w:rsidR="00CF2BD8" w:rsidRDefault="00CF2BD8" w:rsidP="00EF44CF">
      <w:pPr>
        <w:rPr>
          <w:b/>
          <w:color w:val="FF0000"/>
          <w:sz w:val="27"/>
        </w:rPr>
      </w:pPr>
      <w:r w:rsidRPr="00EF44CF">
        <w:rPr>
          <w:rFonts w:hint="eastAsia"/>
          <w:b/>
          <w:color w:val="FF0000"/>
          <w:sz w:val="27"/>
        </w:rPr>
        <w:t>一般这三种调度算法会比较来用，可能会出这样子的吧。时间片算法好像老师没有提到</w:t>
      </w:r>
      <w:r>
        <w:rPr>
          <w:rFonts w:hint="eastAsia"/>
          <w:b/>
          <w:color w:val="FF0000"/>
          <w:sz w:val="27"/>
        </w:rPr>
        <w:t>（要是谁记得老师提到了告诉我哈，我再弄下）</w:t>
      </w:r>
      <w:r w:rsidRPr="00EF44CF">
        <w:rPr>
          <w:rFonts w:hint="eastAsia"/>
          <w:b/>
          <w:color w:val="FF0000"/>
          <w:sz w:val="27"/>
        </w:rPr>
        <w:t>，至于实时调度算法老师说不会考。</w:t>
      </w:r>
    </w:p>
    <w:p w:rsidR="00CF2BD8" w:rsidRDefault="00CF2BD8" w:rsidP="00EF44CF">
      <w:pPr>
        <w:rPr>
          <w:b/>
          <w:color w:val="FF0000"/>
          <w:sz w:val="27"/>
        </w:rPr>
      </w:pPr>
    </w:p>
    <w:p w:rsidR="00CF2BD8" w:rsidRDefault="00CF2BD8" w:rsidP="00EF44CF">
      <w:pPr>
        <w:rPr>
          <w:b/>
          <w:color w:val="FF0000"/>
          <w:sz w:val="27"/>
        </w:rPr>
      </w:pPr>
    </w:p>
    <w:p w:rsidR="00CF2BD8" w:rsidRDefault="00CF2BD8" w:rsidP="00EF44CF">
      <w:pPr>
        <w:rPr>
          <w:b/>
          <w:color w:val="FF0000"/>
          <w:sz w:val="27"/>
        </w:rPr>
      </w:pPr>
    </w:p>
    <w:p w:rsidR="00CF2BD8" w:rsidRDefault="00CF2BD8" w:rsidP="00EF44CF">
      <w:pPr>
        <w:rPr>
          <w:b/>
          <w:color w:val="FF0000"/>
          <w:sz w:val="27"/>
        </w:rPr>
      </w:pPr>
    </w:p>
    <w:p w:rsidR="00CF2BD8" w:rsidRDefault="00CF2BD8" w:rsidP="00EF44CF">
      <w:pPr>
        <w:rPr>
          <w:b/>
          <w:color w:val="FF0000"/>
          <w:sz w:val="27"/>
        </w:rPr>
      </w:pPr>
      <w:r>
        <w:rPr>
          <w:rFonts w:hint="eastAsia"/>
          <w:b/>
          <w:color w:val="FF0000"/>
          <w:sz w:val="27"/>
        </w:rPr>
        <w:t>第四章</w:t>
      </w:r>
    </w:p>
    <w:p w:rsidR="00CF2BD8" w:rsidRPr="00374459" w:rsidRDefault="00CF2BD8" w:rsidP="00EF44CF">
      <w:pPr>
        <w:rPr>
          <w:b/>
          <w:sz w:val="27"/>
        </w:rPr>
      </w:pPr>
      <w:r w:rsidRPr="00374459">
        <w:rPr>
          <w:rFonts w:hint="eastAsia"/>
          <w:b/>
          <w:sz w:val="27"/>
        </w:rPr>
        <w:t>第一种计算是分区的计算</w:t>
      </w:r>
      <w:r w:rsidRPr="00374459">
        <w:rPr>
          <w:b/>
          <w:sz w:val="27"/>
        </w:rPr>
        <w:t xml:space="preserve"> </w:t>
      </w:r>
    </w:p>
    <w:p w:rsidR="00CF2BD8" w:rsidRPr="00374459" w:rsidRDefault="00CF2BD8" w:rsidP="00374459">
      <w:pPr>
        <w:spacing w:line="240" w:lineRule="atLeast"/>
        <w:rPr>
          <w:szCs w:val="21"/>
        </w:rPr>
      </w:pPr>
      <w:r w:rsidRPr="00374459">
        <w:rPr>
          <w:rFonts w:ascii="宋体" w:hAnsi="宋体" w:hint="eastAsia"/>
          <w:szCs w:val="21"/>
        </w:rPr>
        <w:t>·动态分区分配算法：</w:t>
      </w:r>
      <w:r w:rsidRPr="00374459">
        <w:rPr>
          <w:szCs w:val="21"/>
        </w:rPr>
        <w:t xml:space="preserve"> </w:t>
      </w:r>
    </w:p>
    <w:p w:rsidR="00CF2BD8" w:rsidRDefault="00CF2BD8" w:rsidP="00EF44CF">
      <w:pPr>
        <w:rPr>
          <w:szCs w:val="21"/>
        </w:rPr>
      </w:pPr>
      <w:r>
        <w:rPr>
          <w:rFonts w:hint="eastAsia"/>
          <w:b/>
          <w:szCs w:val="21"/>
        </w:rPr>
        <w:t>（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FF——</w:t>
      </w:r>
      <w:r w:rsidRPr="00374459">
        <w:rPr>
          <w:rFonts w:hint="eastAsia"/>
          <w:b/>
          <w:szCs w:val="21"/>
        </w:rPr>
        <w:t>首次适应法</w:t>
      </w:r>
      <w:r w:rsidRPr="00374459">
        <w:rPr>
          <w:b/>
          <w:szCs w:val="21"/>
        </w:rPr>
        <w:t>(first-fit)</w:t>
      </w:r>
      <w:r>
        <w:rPr>
          <w:rFonts w:hint="eastAsia"/>
          <w:b/>
          <w:szCs w:val="21"/>
        </w:rPr>
        <w:t>：</w:t>
      </w:r>
      <w:r w:rsidRPr="00374459">
        <w:rPr>
          <w:rFonts w:hint="eastAsia"/>
          <w:szCs w:val="21"/>
        </w:rPr>
        <w:t>要求空闲分区链以</w:t>
      </w:r>
      <w:r w:rsidRPr="00374459">
        <w:rPr>
          <w:rFonts w:hint="eastAsia"/>
          <w:color w:val="FF0000"/>
          <w:szCs w:val="21"/>
        </w:rPr>
        <w:t>首地址递增</w:t>
      </w:r>
      <w:r w:rsidRPr="00374459">
        <w:rPr>
          <w:rFonts w:hint="eastAsia"/>
          <w:szCs w:val="21"/>
        </w:rPr>
        <w:t>的次序链接。</w:t>
      </w:r>
      <w:r>
        <w:rPr>
          <w:rFonts w:hint="eastAsia"/>
          <w:szCs w:val="21"/>
        </w:rPr>
        <w:t>方式：查找大小适合的空闲区，分配出去，</w:t>
      </w:r>
      <w:r w:rsidRPr="00374459">
        <w:rPr>
          <w:rFonts w:hint="eastAsia"/>
          <w:color w:val="FF0000"/>
          <w:szCs w:val="21"/>
        </w:rPr>
        <w:t>下次从剩下的链表的头部开始查找</w:t>
      </w:r>
    </w:p>
    <w:p w:rsidR="00CF2BD8" w:rsidRDefault="00CF2BD8" w:rsidP="00EF44CF">
      <w:pPr>
        <w:rPr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>NF——</w:t>
      </w:r>
      <w:r w:rsidRPr="00374459">
        <w:rPr>
          <w:rFonts w:hint="eastAsia"/>
          <w:b/>
          <w:bCs/>
          <w:szCs w:val="21"/>
        </w:rPr>
        <w:t>下次匹配法</w:t>
      </w:r>
      <w:r w:rsidRPr="00374459">
        <w:rPr>
          <w:b/>
          <w:bCs/>
          <w:szCs w:val="21"/>
        </w:rPr>
        <w:t xml:space="preserve">(next-fit) </w:t>
      </w:r>
      <w:r>
        <w:rPr>
          <w:rFonts w:hint="eastAsia"/>
          <w:b/>
          <w:bCs/>
          <w:szCs w:val="21"/>
        </w:rPr>
        <w:t>（</w:t>
      </w:r>
      <w:r w:rsidRPr="00374459">
        <w:rPr>
          <w:rFonts w:hint="eastAsia"/>
          <w:b/>
          <w:bCs/>
          <w:szCs w:val="21"/>
        </w:rPr>
        <w:t>循环首次适应算法</w:t>
      </w:r>
      <w:r w:rsidRPr="00374459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）</w:t>
      </w:r>
      <w:r w:rsidRPr="00374459">
        <w:rPr>
          <w:b/>
          <w:bCs/>
          <w:szCs w:val="21"/>
        </w:rPr>
        <w:t xml:space="preserve"> </w:t>
      </w:r>
      <w:r w:rsidRPr="00374459"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同样</w:t>
      </w:r>
      <w:r w:rsidRPr="00374459">
        <w:rPr>
          <w:rFonts w:hint="eastAsia"/>
          <w:szCs w:val="21"/>
        </w:rPr>
        <w:t>要求空闲分区链以</w:t>
      </w:r>
      <w:r w:rsidRPr="00374459">
        <w:rPr>
          <w:rFonts w:hint="eastAsia"/>
          <w:color w:val="FF0000"/>
          <w:szCs w:val="21"/>
        </w:rPr>
        <w:t>首地址递增</w:t>
      </w:r>
      <w:r w:rsidRPr="00374459">
        <w:rPr>
          <w:rFonts w:hint="eastAsia"/>
          <w:szCs w:val="21"/>
        </w:rPr>
        <w:t>的次序链接。</w:t>
      </w:r>
      <w:r>
        <w:rPr>
          <w:rFonts w:hint="eastAsia"/>
          <w:szCs w:val="21"/>
        </w:rPr>
        <w:t>方式</w:t>
      </w:r>
      <w:r w:rsidRPr="00374459">
        <w:rPr>
          <w:rFonts w:hint="eastAsia"/>
          <w:color w:val="FF0000"/>
          <w:szCs w:val="21"/>
        </w:rPr>
        <w:t>：每次从上次结束的地方开始查找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NF——</w:t>
      </w:r>
      <w:r w:rsidRPr="00374459">
        <w:rPr>
          <w:rFonts w:hint="eastAsia"/>
          <w:szCs w:val="21"/>
        </w:rPr>
        <w:t>最佳适应法（</w:t>
      </w:r>
      <w:r w:rsidRPr="00374459">
        <w:rPr>
          <w:szCs w:val="21"/>
        </w:rPr>
        <w:t xml:space="preserve">best-fit </w:t>
      </w:r>
      <w:r w:rsidRPr="00374459">
        <w:rPr>
          <w:rFonts w:hint="eastAsia"/>
          <w:szCs w:val="21"/>
        </w:rPr>
        <w:t>）</w:t>
      </w:r>
      <w:r>
        <w:rPr>
          <w:rFonts w:hint="eastAsia"/>
          <w:szCs w:val="21"/>
        </w:rPr>
        <w:t>：注意它要求空闲分区链以</w:t>
      </w:r>
      <w:r w:rsidRPr="00374459">
        <w:rPr>
          <w:rFonts w:hint="eastAsia"/>
          <w:color w:val="FF0000"/>
          <w:szCs w:val="21"/>
        </w:rPr>
        <w:t>大小递</w:t>
      </w:r>
      <w:r w:rsidRPr="00F442B0">
        <w:rPr>
          <w:rFonts w:hint="eastAsia"/>
          <w:color w:val="FF0000"/>
          <w:sz w:val="25"/>
          <w:szCs w:val="21"/>
        </w:rPr>
        <w:t>增</w:t>
      </w:r>
      <w:r>
        <w:rPr>
          <w:rFonts w:hint="eastAsia"/>
          <w:szCs w:val="21"/>
        </w:rPr>
        <w:t>的方式链接。方式：每次都从头开始找起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WF——</w:t>
      </w:r>
      <w:r>
        <w:rPr>
          <w:rFonts w:hint="eastAsia"/>
          <w:szCs w:val="21"/>
        </w:rPr>
        <w:t>最坏适配法（</w:t>
      </w:r>
      <w:r>
        <w:rPr>
          <w:szCs w:val="21"/>
        </w:rPr>
        <w:t>worst fit</w:t>
      </w:r>
      <w:r>
        <w:rPr>
          <w:rFonts w:hint="eastAsia"/>
          <w:szCs w:val="21"/>
        </w:rPr>
        <w:t>）：要求空闲分区链以</w:t>
      </w:r>
      <w:r w:rsidRPr="00374459">
        <w:rPr>
          <w:rFonts w:hint="eastAsia"/>
          <w:color w:val="FF0000"/>
          <w:szCs w:val="21"/>
        </w:rPr>
        <w:t>大小递</w:t>
      </w:r>
      <w:r w:rsidRPr="00F442B0">
        <w:rPr>
          <w:rFonts w:hint="eastAsia"/>
          <w:color w:val="FF0000"/>
          <w:sz w:val="25"/>
          <w:szCs w:val="21"/>
        </w:rPr>
        <w:t>减</w:t>
      </w:r>
      <w:r>
        <w:rPr>
          <w:rFonts w:hint="eastAsia"/>
          <w:szCs w:val="21"/>
        </w:rPr>
        <w:t>的方式链接。方式每次都从头开始查找。（与最佳的对应着看）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BF——</w:t>
      </w:r>
      <w:r>
        <w:rPr>
          <w:rFonts w:hint="eastAsia"/>
          <w:szCs w:val="21"/>
        </w:rPr>
        <w:t>快速适应算法（</w:t>
      </w:r>
      <w:r>
        <w:rPr>
          <w:szCs w:val="21"/>
        </w:rPr>
        <w:t>quick fit</w:t>
      </w:r>
      <w:r>
        <w:rPr>
          <w:rFonts w:hint="eastAsia"/>
          <w:szCs w:val="21"/>
        </w:rPr>
        <w:t>）：（不好意思，这个只能意会不能言传，别担心，不会考的）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例题：</w:t>
      </w:r>
    </w:p>
    <w:p w:rsidR="00CF2BD8" w:rsidRPr="000B6077" w:rsidRDefault="00CF2BD8" w:rsidP="000B6077">
      <w:pPr>
        <w:rPr>
          <w:szCs w:val="21"/>
        </w:rPr>
      </w:pPr>
      <w:r w:rsidRPr="000B6077">
        <w:rPr>
          <w:rFonts w:hint="eastAsia"/>
          <w:b/>
          <w:bCs/>
          <w:szCs w:val="21"/>
        </w:rPr>
        <w:t>有作业序列：作业</w:t>
      </w:r>
      <w:r w:rsidRPr="000B6077">
        <w:rPr>
          <w:b/>
          <w:bCs/>
          <w:szCs w:val="21"/>
        </w:rPr>
        <w:t>A</w:t>
      </w:r>
      <w:r w:rsidRPr="000B6077">
        <w:rPr>
          <w:rFonts w:hint="eastAsia"/>
          <w:b/>
          <w:bCs/>
          <w:szCs w:val="21"/>
        </w:rPr>
        <w:t>要求</w:t>
      </w:r>
      <w:r w:rsidRPr="000B6077">
        <w:rPr>
          <w:b/>
          <w:bCs/>
          <w:szCs w:val="21"/>
        </w:rPr>
        <w:t>18K</w:t>
      </w:r>
      <w:r w:rsidRPr="000B6077">
        <w:rPr>
          <w:rFonts w:hint="eastAsia"/>
          <w:b/>
          <w:bCs/>
          <w:szCs w:val="21"/>
        </w:rPr>
        <w:t>；作业</w:t>
      </w:r>
      <w:r w:rsidRPr="000B6077">
        <w:rPr>
          <w:b/>
          <w:bCs/>
          <w:szCs w:val="21"/>
        </w:rPr>
        <w:t>B</w:t>
      </w:r>
      <w:r w:rsidRPr="000B6077">
        <w:rPr>
          <w:rFonts w:hint="eastAsia"/>
          <w:b/>
          <w:bCs/>
          <w:szCs w:val="21"/>
        </w:rPr>
        <w:t>要求</w:t>
      </w:r>
      <w:r w:rsidRPr="000B6077">
        <w:rPr>
          <w:b/>
          <w:bCs/>
          <w:szCs w:val="21"/>
        </w:rPr>
        <w:t>25K</w:t>
      </w:r>
      <w:r w:rsidRPr="000B6077">
        <w:rPr>
          <w:rFonts w:hint="eastAsia"/>
          <w:b/>
          <w:bCs/>
          <w:szCs w:val="21"/>
        </w:rPr>
        <w:t>，作业</w:t>
      </w:r>
      <w:r w:rsidRPr="000B6077">
        <w:rPr>
          <w:b/>
          <w:bCs/>
          <w:szCs w:val="21"/>
        </w:rPr>
        <w:t>C</w:t>
      </w:r>
      <w:r w:rsidRPr="000B6077">
        <w:rPr>
          <w:rFonts w:hint="eastAsia"/>
          <w:b/>
          <w:bCs/>
          <w:szCs w:val="21"/>
        </w:rPr>
        <w:t>要求</w:t>
      </w:r>
      <w:r w:rsidRPr="000B6077">
        <w:rPr>
          <w:b/>
          <w:bCs/>
          <w:szCs w:val="21"/>
        </w:rPr>
        <w:t>30K</w:t>
      </w:r>
      <w:r w:rsidRPr="000B6077">
        <w:rPr>
          <w:rFonts w:hint="eastAsia"/>
          <w:b/>
          <w:bCs/>
          <w:szCs w:val="21"/>
        </w:rPr>
        <w:t>。系统中空闲区按</w:t>
      </w:r>
      <w:r>
        <w:rPr>
          <w:rFonts w:hint="eastAsia"/>
          <w:b/>
          <w:bCs/>
          <w:szCs w:val="21"/>
        </w:rPr>
        <w:t>（首次，最佳，最坏）</w:t>
      </w:r>
      <w:r w:rsidRPr="000B6077">
        <w:rPr>
          <w:rFonts w:hint="eastAsia"/>
          <w:b/>
          <w:bCs/>
          <w:szCs w:val="21"/>
        </w:rPr>
        <w:t>三种算法组成的空闲区队列：</w:t>
      </w:r>
    </w:p>
    <w:p w:rsidR="00CF2BD8" w:rsidRPr="000B6077" w:rsidRDefault="00CF2BD8" w:rsidP="00EF44CF">
      <w:pPr>
        <w:rPr>
          <w:szCs w:val="21"/>
        </w:rPr>
      </w:pPr>
      <w:r w:rsidRPr="000F62DA">
        <w:rPr>
          <w:noProof/>
          <w:szCs w:val="21"/>
        </w:rPr>
        <w:pict>
          <v:shape id="图片 1" o:spid="_x0000_i1031" type="#_x0000_t75" alt="os0702" style="width:413.25pt;height:160.5pt;visibility:visible">
            <v:imagedata r:id="rId13" o:title=""/>
          </v:shape>
        </w:pic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首地址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灰色的区域为空闲容量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上边这三个是链表，只解释首次适应法哈：链表按首地址递增的方式排列，即</w:t>
      </w:r>
      <w:r>
        <w:rPr>
          <w:szCs w:val="21"/>
        </w:rPr>
        <w:t>20,100,160,210.</w:t>
      </w:r>
      <w:r>
        <w:rPr>
          <w:rFonts w:hint="eastAsia"/>
          <w:szCs w:val="21"/>
        </w:rPr>
        <w:t>（</w:t>
      </w:r>
      <w:r>
        <w:rPr>
          <w:szCs w:val="21"/>
        </w:rPr>
        <w:t>30,20,5,4</w:t>
      </w:r>
      <w:r>
        <w:rPr>
          <w:rFonts w:hint="eastAsia"/>
          <w:szCs w:val="21"/>
        </w:rPr>
        <w:t>这几个数是空闲区的大小），接下来就用那三个作业的大小与空闲区比较，</w:t>
      </w:r>
      <w:r>
        <w:rPr>
          <w:szCs w:val="21"/>
        </w:rPr>
        <w:t>A</w:t>
      </w:r>
      <w:r>
        <w:rPr>
          <w:rFonts w:hint="eastAsia"/>
          <w:szCs w:val="21"/>
        </w:rPr>
        <w:t>作业要求</w:t>
      </w:r>
      <w:r>
        <w:rPr>
          <w:szCs w:val="21"/>
        </w:rPr>
        <w:t>18K</w:t>
      </w:r>
      <w:r>
        <w:rPr>
          <w:rFonts w:hint="eastAsia"/>
          <w:szCs w:val="21"/>
        </w:rPr>
        <w:t>，首地址是</w:t>
      </w:r>
      <w:r>
        <w:rPr>
          <w:szCs w:val="21"/>
        </w:rPr>
        <w:t xml:space="preserve">20 </w:t>
      </w:r>
      <w:r>
        <w:rPr>
          <w:rFonts w:hint="eastAsia"/>
          <w:szCs w:val="21"/>
        </w:rPr>
        <w:t>的空闲区有</w:t>
      </w:r>
      <w:r>
        <w:rPr>
          <w:szCs w:val="21"/>
        </w:rPr>
        <w:t>30K</w:t>
      </w:r>
      <w:r>
        <w:rPr>
          <w:rFonts w:hint="eastAsia"/>
          <w:szCs w:val="21"/>
        </w:rPr>
        <w:t>的容量，它满足条件，则把她分配给作业</w:t>
      </w:r>
      <w:r>
        <w:rPr>
          <w:szCs w:val="21"/>
        </w:rPr>
        <w:t>A</w:t>
      </w:r>
      <w:r>
        <w:rPr>
          <w:rFonts w:hint="eastAsia"/>
          <w:szCs w:val="21"/>
        </w:rPr>
        <w:t>，再找作业</w:t>
      </w:r>
      <w:r>
        <w:rPr>
          <w:szCs w:val="21"/>
        </w:rPr>
        <w:t>B</w:t>
      </w:r>
      <w:r>
        <w:rPr>
          <w:rFonts w:hint="eastAsia"/>
          <w:szCs w:val="21"/>
        </w:rPr>
        <w:t>的</w:t>
      </w:r>
      <w:r>
        <w:rPr>
          <w:szCs w:val="21"/>
        </w:rPr>
        <w:t>25K</w:t>
      </w:r>
      <w:r>
        <w:rPr>
          <w:rFonts w:hint="eastAsia"/>
          <w:szCs w:val="21"/>
        </w:rPr>
        <w:t>，没有能满足条件的，查找失败。其他两个队列也这么用，然后比较三种算法，哪种比较适合这个作业序列：</w:t>
      </w:r>
    </w:p>
    <w:p w:rsidR="00CF2BD8" w:rsidRPr="000B6077" w:rsidRDefault="00CF2BD8" w:rsidP="000B6077">
      <w:pPr>
        <w:numPr>
          <w:ilvl w:val="0"/>
          <w:numId w:val="7"/>
        </w:numPr>
        <w:rPr>
          <w:szCs w:val="21"/>
        </w:rPr>
      </w:pPr>
      <w:r w:rsidRPr="000B6077">
        <w:rPr>
          <w:rFonts w:hint="eastAsia"/>
          <w:b/>
          <w:bCs/>
          <w:szCs w:val="21"/>
        </w:rPr>
        <w:t>经分析可知：最佳适应法对这个作业序列是合适的，而其它两种对该作业序列是不合适的。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再赠送道练习题：</w:t>
      </w:r>
    </w:p>
    <w:p w:rsidR="00CF2BD8" w:rsidRPr="00307BB7" w:rsidRDefault="00CF2BD8" w:rsidP="00307BB7">
      <w:pPr>
        <w:rPr>
          <w:szCs w:val="21"/>
        </w:rPr>
      </w:pPr>
      <w:r w:rsidRPr="00307BB7">
        <w:rPr>
          <w:rFonts w:hint="eastAsia"/>
          <w:szCs w:val="21"/>
        </w:rPr>
        <w:t>有作业序列：作业</w:t>
      </w:r>
      <w:r w:rsidRPr="00307BB7">
        <w:rPr>
          <w:szCs w:val="21"/>
        </w:rPr>
        <w:t>A</w:t>
      </w:r>
      <w:r w:rsidRPr="00307BB7">
        <w:rPr>
          <w:rFonts w:hint="eastAsia"/>
          <w:szCs w:val="21"/>
        </w:rPr>
        <w:t>要求</w:t>
      </w:r>
      <w:r w:rsidRPr="00307BB7">
        <w:rPr>
          <w:szCs w:val="21"/>
        </w:rPr>
        <w:t>21K</w:t>
      </w:r>
      <w:r w:rsidRPr="00307BB7">
        <w:rPr>
          <w:rFonts w:hint="eastAsia"/>
          <w:szCs w:val="21"/>
        </w:rPr>
        <w:t>；作业</w:t>
      </w:r>
      <w:r w:rsidRPr="00307BB7">
        <w:rPr>
          <w:szCs w:val="21"/>
        </w:rPr>
        <w:t>B</w:t>
      </w:r>
      <w:r w:rsidRPr="00307BB7">
        <w:rPr>
          <w:rFonts w:hint="eastAsia"/>
          <w:szCs w:val="21"/>
        </w:rPr>
        <w:t>要求</w:t>
      </w:r>
      <w:r w:rsidRPr="00307BB7">
        <w:rPr>
          <w:szCs w:val="21"/>
        </w:rPr>
        <w:t>30K</w:t>
      </w:r>
      <w:r w:rsidRPr="00307BB7">
        <w:rPr>
          <w:rFonts w:hint="eastAsia"/>
          <w:szCs w:val="21"/>
        </w:rPr>
        <w:t>，作业</w:t>
      </w:r>
      <w:r w:rsidRPr="00307BB7">
        <w:rPr>
          <w:szCs w:val="21"/>
        </w:rPr>
        <w:t>C</w:t>
      </w:r>
      <w:r w:rsidRPr="00307BB7">
        <w:rPr>
          <w:rFonts w:hint="eastAsia"/>
          <w:szCs w:val="21"/>
        </w:rPr>
        <w:t>要求</w:t>
      </w:r>
      <w:r w:rsidRPr="00307BB7">
        <w:rPr>
          <w:szCs w:val="21"/>
        </w:rPr>
        <w:t>25K</w:t>
      </w:r>
      <w:r w:rsidRPr="00307BB7">
        <w:rPr>
          <w:rFonts w:hint="eastAsia"/>
          <w:szCs w:val="21"/>
        </w:rPr>
        <w:t>。</w:t>
      </w:r>
      <w:r w:rsidRPr="00307BB7">
        <w:rPr>
          <w:szCs w:val="21"/>
        </w:rPr>
        <w:t xml:space="preserve"> </w:t>
      </w:r>
    </w:p>
    <w:p w:rsidR="00CF2BD8" w:rsidRDefault="00CF2BD8" w:rsidP="00EF44CF">
      <w:pPr>
        <w:rPr>
          <w:szCs w:val="21"/>
        </w:rPr>
      </w:pPr>
      <w:r w:rsidRPr="000F62DA">
        <w:rPr>
          <w:noProof/>
          <w:szCs w:val="21"/>
        </w:rPr>
        <w:pict>
          <v:shape id="_x0000_i1032" type="#_x0000_t75" alt="os0702" style="width:413.25pt;height:140.25pt;visibility:visible">
            <v:imagedata r:id="rId13" o:title=""/>
          </v:shape>
        </w:pict>
      </w:r>
    </w:p>
    <w:p w:rsidR="00CF2BD8" w:rsidRPr="009238EE" w:rsidRDefault="00CF2BD8" w:rsidP="00EF44CF">
      <w:pPr>
        <w:rPr>
          <w:color w:val="FF0000"/>
          <w:szCs w:val="21"/>
        </w:rPr>
      </w:pPr>
      <w:r w:rsidRPr="009238EE">
        <w:rPr>
          <w:rFonts w:hint="eastAsia"/>
          <w:color w:val="FF0000"/>
          <w:szCs w:val="21"/>
        </w:rPr>
        <w:t>算法有多种，虽然比较的时候一般是两三种，但是这两三种都不一定适合当时的作业序列哈。</w:t>
      </w:r>
    </w:p>
    <w:p w:rsidR="00CF2BD8" w:rsidRPr="009238EE" w:rsidRDefault="00CF2BD8" w:rsidP="00EF44CF">
      <w:pPr>
        <w:rPr>
          <w:color w:val="FF0000"/>
          <w:szCs w:val="21"/>
        </w:rPr>
      </w:pPr>
    </w:p>
    <w:p w:rsidR="00CF2BD8" w:rsidRPr="00374459" w:rsidRDefault="00CF2BD8" w:rsidP="003176B0">
      <w:pPr>
        <w:rPr>
          <w:b/>
          <w:sz w:val="27"/>
        </w:rPr>
      </w:pPr>
      <w:r>
        <w:rPr>
          <w:rFonts w:hint="eastAsia"/>
          <w:b/>
          <w:sz w:val="27"/>
        </w:rPr>
        <w:t>第二</w:t>
      </w:r>
      <w:r w:rsidRPr="00374459">
        <w:rPr>
          <w:rFonts w:hint="eastAsia"/>
          <w:b/>
          <w:sz w:val="27"/>
        </w:rPr>
        <w:t>种计算是</w:t>
      </w:r>
      <w:r>
        <w:rPr>
          <w:rFonts w:hint="eastAsia"/>
          <w:b/>
          <w:sz w:val="27"/>
        </w:rPr>
        <w:t>页面置换</w:t>
      </w:r>
      <w:r w:rsidRPr="00374459">
        <w:rPr>
          <w:rFonts w:hint="eastAsia"/>
          <w:b/>
          <w:sz w:val="27"/>
        </w:rPr>
        <w:t>的计算</w:t>
      </w:r>
      <w:r w:rsidRPr="00374459">
        <w:rPr>
          <w:b/>
          <w:sz w:val="27"/>
        </w:rPr>
        <w:t xml:space="preserve"> </w:t>
      </w:r>
    </w:p>
    <w:p w:rsidR="00CF2BD8" w:rsidRPr="00EB0F43" w:rsidRDefault="00CF2BD8" w:rsidP="00EF44CF">
      <w:pPr>
        <w:rPr>
          <w:color w:val="FF0000"/>
          <w:szCs w:val="21"/>
        </w:rPr>
      </w:pPr>
      <w:r w:rsidRPr="00EB0F43">
        <w:rPr>
          <w:rFonts w:hint="eastAsia"/>
          <w:color w:val="FF0000"/>
          <w:szCs w:val="21"/>
        </w:rPr>
        <w:t>有两类，第一类：逻辑地址到物理地址的转换</w:t>
      </w:r>
    </w:p>
    <w:p w:rsidR="00CF2BD8" w:rsidRPr="0075640A" w:rsidRDefault="00CF2BD8" w:rsidP="0014611A">
      <w:pPr>
        <w:spacing w:line="240" w:lineRule="atLeast"/>
        <w:jc w:val="left"/>
        <w:rPr>
          <w:rFonts w:ascii="宋体"/>
          <w:sz w:val="18"/>
          <w:szCs w:val="18"/>
        </w:rPr>
      </w:pPr>
      <w:r w:rsidRPr="0075640A">
        <w:rPr>
          <w:rFonts w:ascii="宋体" w:hAnsi="宋体" w:hint="eastAsia"/>
          <w:sz w:val="18"/>
          <w:szCs w:val="18"/>
        </w:rPr>
        <w:t>页号和页内地址的计算</w:t>
      </w:r>
    </w:p>
    <w:p w:rsidR="00CF2BD8" w:rsidRPr="0014611A" w:rsidRDefault="00CF2BD8" w:rsidP="0014611A">
      <w:pPr>
        <w:spacing w:line="240" w:lineRule="atLeast"/>
        <w:jc w:val="left"/>
        <w:rPr>
          <w:rFonts w:ascii="宋体"/>
          <w:szCs w:val="21"/>
        </w:rPr>
      </w:pPr>
      <w:r w:rsidRPr="0014611A">
        <w:rPr>
          <w:rFonts w:ascii="宋体" w:hAnsi="宋体" w:hint="eastAsia"/>
          <w:szCs w:val="21"/>
        </w:rPr>
        <w:t>若给定一个逻辑地址空间中的地址为</w:t>
      </w:r>
      <w:r w:rsidRPr="0014611A">
        <w:rPr>
          <w:rFonts w:ascii="宋体" w:hAnsi="宋体"/>
          <w:szCs w:val="21"/>
        </w:rPr>
        <w:t>A</w:t>
      </w:r>
      <w:r w:rsidRPr="0014611A">
        <w:rPr>
          <w:rFonts w:ascii="宋体" w:hAnsi="宋体" w:hint="eastAsia"/>
          <w:szCs w:val="21"/>
        </w:rPr>
        <w:t>，页面大小为</w:t>
      </w:r>
      <w:r w:rsidRPr="0014611A">
        <w:rPr>
          <w:rFonts w:ascii="宋体" w:hAnsi="宋体"/>
          <w:szCs w:val="21"/>
        </w:rPr>
        <w:t>L</w:t>
      </w:r>
      <w:r w:rsidRPr="0014611A">
        <w:rPr>
          <w:rFonts w:ascii="宋体" w:hAnsi="宋体" w:hint="eastAsia"/>
          <w:szCs w:val="21"/>
        </w:rPr>
        <w:t>，则页号</w:t>
      </w:r>
      <w:r w:rsidRPr="0014611A">
        <w:rPr>
          <w:rFonts w:ascii="宋体" w:hAnsi="宋体"/>
          <w:szCs w:val="21"/>
        </w:rPr>
        <w:t>P</w:t>
      </w:r>
      <w:r w:rsidRPr="0014611A">
        <w:rPr>
          <w:rFonts w:ascii="宋体" w:hAnsi="宋体" w:hint="eastAsia"/>
          <w:szCs w:val="21"/>
        </w:rPr>
        <w:t>和页内地址</w:t>
      </w:r>
      <w:r w:rsidRPr="0014611A">
        <w:rPr>
          <w:rFonts w:ascii="宋体" w:hAnsi="宋体"/>
          <w:szCs w:val="21"/>
        </w:rPr>
        <w:t>d</w:t>
      </w:r>
      <w:r w:rsidRPr="0014611A">
        <w:rPr>
          <w:rFonts w:ascii="宋体" w:hAnsi="宋体" w:hint="eastAsia"/>
          <w:szCs w:val="21"/>
        </w:rPr>
        <w:t>可按下式求得：</w:t>
      </w:r>
    </w:p>
    <w:p w:rsidR="00CF2BD8" w:rsidRPr="0014611A" w:rsidRDefault="00CF2BD8" w:rsidP="0014611A">
      <w:pPr>
        <w:spacing w:line="240" w:lineRule="atLeast"/>
        <w:jc w:val="left"/>
        <w:rPr>
          <w:rFonts w:ascii="宋体" w:hAnsi="宋体"/>
          <w:szCs w:val="21"/>
        </w:rPr>
      </w:pPr>
      <w:r w:rsidRPr="0014611A">
        <w:rPr>
          <w:rFonts w:ascii="宋体" w:hAnsi="宋体"/>
          <w:szCs w:val="21"/>
        </w:rPr>
        <w:t>P = A div L</w:t>
      </w:r>
    </w:p>
    <w:p w:rsidR="00CF2BD8" w:rsidRPr="0014611A" w:rsidRDefault="00CF2BD8" w:rsidP="0014611A">
      <w:pPr>
        <w:spacing w:line="240" w:lineRule="atLeast"/>
        <w:jc w:val="left"/>
        <w:rPr>
          <w:rFonts w:ascii="宋体" w:hAnsi="宋体"/>
          <w:szCs w:val="21"/>
        </w:rPr>
      </w:pPr>
      <w:r w:rsidRPr="0014611A">
        <w:rPr>
          <w:rFonts w:ascii="宋体" w:hAnsi="宋体"/>
          <w:szCs w:val="21"/>
        </w:rPr>
        <w:t>d = A mod L</w:t>
      </w:r>
    </w:p>
    <w:p w:rsidR="00CF2BD8" w:rsidRPr="0014611A" w:rsidRDefault="00CF2BD8" w:rsidP="0014611A">
      <w:pPr>
        <w:spacing w:line="240" w:lineRule="atLeast"/>
        <w:jc w:val="left"/>
        <w:rPr>
          <w:rFonts w:ascii="宋体"/>
          <w:szCs w:val="21"/>
        </w:rPr>
      </w:pPr>
      <w:r w:rsidRPr="0014611A">
        <w:rPr>
          <w:rFonts w:ascii="宋体" w:hAnsi="宋体" w:hint="eastAsia"/>
          <w:szCs w:val="21"/>
        </w:rPr>
        <w:t>其中，</w:t>
      </w:r>
      <w:r w:rsidRPr="0014611A">
        <w:rPr>
          <w:rFonts w:ascii="宋体" w:hAnsi="宋体"/>
          <w:szCs w:val="21"/>
        </w:rPr>
        <w:t>div</w:t>
      </w:r>
      <w:r w:rsidRPr="0014611A">
        <w:rPr>
          <w:rFonts w:ascii="宋体" w:hAnsi="宋体" w:hint="eastAsia"/>
          <w:szCs w:val="21"/>
        </w:rPr>
        <w:t>指整除，</w:t>
      </w:r>
      <w:r w:rsidRPr="0014611A">
        <w:rPr>
          <w:rFonts w:ascii="宋体" w:hAnsi="宋体"/>
          <w:szCs w:val="21"/>
        </w:rPr>
        <w:t>mod</w:t>
      </w:r>
      <w:r w:rsidRPr="0014611A">
        <w:rPr>
          <w:rFonts w:ascii="宋体" w:hAnsi="宋体" w:hint="eastAsia"/>
          <w:szCs w:val="21"/>
        </w:rPr>
        <w:t>指取余</w:t>
      </w:r>
    </w:p>
    <w:p w:rsidR="00CF2BD8" w:rsidRPr="0014611A" w:rsidRDefault="00CF2BD8" w:rsidP="0014611A">
      <w:pPr>
        <w:spacing w:line="240" w:lineRule="atLeast"/>
        <w:jc w:val="left"/>
        <w:rPr>
          <w:rFonts w:ascii="宋体"/>
          <w:szCs w:val="21"/>
        </w:rPr>
      </w:pPr>
      <w:r w:rsidRPr="0014611A">
        <w:rPr>
          <w:rFonts w:ascii="宋体" w:hAnsi="宋体" w:hint="eastAsia"/>
          <w:szCs w:val="21"/>
        </w:rPr>
        <w:t>例：系统页面大小为</w:t>
      </w:r>
      <w:r w:rsidRPr="0014611A">
        <w:rPr>
          <w:rFonts w:ascii="宋体" w:hAnsi="宋体"/>
          <w:szCs w:val="21"/>
        </w:rPr>
        <w:t>1KB</w:t>
      </w:r>
      <w:r w:rsidRPr="0014611A">
        <w:rPr>
          <w:rFonts w:ascii="宋体" w:hAnsi="宋体" w:hint="eastAsia"/>
          <w:szCs w:val="21"/>
        </w:rPr>
        <w:t>，设</w:t>
      </w:r>
      <w:r w:rsidRPr="0014611A">
        <w:rPr>
          <w:rFonts w:ascii="宋体" w:hAnsi="宋体"/>
          <w:szCs w:val="21"/>
        </w:rPr>
        <w:t>A=2170B</w:t>
      </w:r>
      <w:r w:rsidRPr="0014611A">
        <w:rPr>
          <w:rFonts w:ascii="宋体" w:hAnsi="宋体" w:hint="eastAsia"/>
          <w:szCs w:val="21"/>
        </w:rPr>
        <w:t>，则由上式可得</w:t>
      </w:r>
      <w:r w:rsidRPr="0014611A">
        <w:rPr>
          <w:rFonts w:ascii="宋体" w:hAnsi="宋体"/>
          <w:szCs w:val="21"/>
        </w:rPr>
        <w:t>P=2</w:t>
      </w:r>
      <w:r w:rsidRPr="0014611A">
        <w:rPr>
          <w:rFonts w:ascii="宋体" w:hAnsi="宋体" w:hint="eastAsia"/>
          <w:szCs w:val="21"/>
        </w:rPr>
        <w:t>，</w:t>
      </w:r>
      <w:r w:rsidRPr="0014611A">
        <w:rPr>
          <w:rFonts w:ascii="宋体" w:hAnsi="宋体"/>
          <w:szCs w:val="21"/>
        </w:rPr>
        <w:t>d=112</w:t>
      </w:r>
      <w:r w:rsidRPr="0014611A">
        <w:rPr>
          <w:rFonts w:ascii="宋体" w:hAnsi="宋体" w:hint="eastAsia"/>
          <w:szCs w:val="21"/>
        </w:rPr>
        <w:t>。</w:t>
      </w:r>
    </w:p>
    <w:p w:rsidR="00CF2BD8" w:rsidRDefault="00CF2BD8" w:rsidP="00EF44CF">
      <w:pPr>
        <w:rPr>
          <w:color w:val="000000"/>
          <w:szCs w:val="21"/>
        </w:rPr>
      </w:pPr>
      <w:r w:rsidRPr="0014611A">
        <w:rPr>
          <w:rFonts w:hint="eastAsia"/>
          <w:color w:val="FF0000"/>
          <w:szCs w:val="21"/>
        </w:rPr>
        <w:t>上边这是辅助运行公式，接下来是例题</w:t>
      </w:r>
      <w:r>
        <w:rPr>
          <w:color w:val="FF0000"/>
          <w:szCs w:val="21"/>
        </w:rPr>
        <w:br/>
      </w:r>
      <w:r w:rsidRPr="0014611A">
        <w:rPr>
          <w:rFonts w:hint="eastAsia"/>
          <w:color w:val="000000"/>
          <w:szCs w:val="21"/>
        </w:rPr>
        <w:t>例</w:t>
      </w:r>
    </w:p>
    <w:p w:rsidR="00CF2BD8" w:rsidRDefault="00CF2BD8" w:rsidP="00EF44CF">
      <w:pPr>
        <w:rPr>
          <w:b/>
          <w:bCs/>
          <w:color w:val="000000"/>
          <w:szCs w:val="21"/>
        </w:rPr>
      </w:pPr>
      <w:r w:rsidRPr="0014611A">
        <w:rPr>
          <w:rFonts w:hint="eastAsia"/>
          <w:b/>
          <w:bCs/>
          <w:color w:val="000000"/>
          <w:szCs w:val="21"/>
        </w:rPr>
        <w:t>设页长为</w:t>
      </w:r>
      <w:r w:rsidRPr="0014611A">
        <w:rPr>
          <w:b/>
          <w:bCs/>
          <w:color w:val="000000"/>
          <w:szCs w:val="21"/>
        </w:rPr>
        <w:t>1K</w:t>
      </w:r>
      <w:r w:rsidRPr="0014611A">
        <w:rPr>
          <w:rFonts w:hint="eastAsia"/>
          <w:b/>
          <w:bCs/>
          <w:color w:val="000000"/>
          <w:szCs w:val="21"/>
        </w:rPr>
        <w:t>，程序地址字长为</w:t>
      </w:r>
      <w:r w:rsidRPr="0014611A">
        <w:rPr>
          <w:b/>
          <w:bCs/>
          <w:color w:val="000000"/>
          <w:szCs w:val="21"/>
        </w:rPr>
        <w:t>16</w:t>
      </w:r>
      <w:r w:rsidRPr="0014611A">
        <w:rPr>
          <w:rFonts w:hint="eastAsia"/>
          <w:b/>
          <w:bCs/>
          <w:color w:val="000000"/>
          <w:szCs w:val="21"/>
        </w:rPr>
        <w:t>位，用户程序空间和页表如图。</w:t>
      </w:r>
    </w:p>
    <w:p w:rsidR="00CF2BD8" w:rsidRDefault="00CF2BD8" w:rsidP="00EF44CF">
      <w:pPr>
        <w:rPr>
          <w:color w:val="000000"/>
          <w:szCs w:val="21"/>
        </w:rPr>
      </w:pPr>
      <w:r w:rsidRPr="000F62DA">
        <w:rPr>
          <w:noProof/>
          <w:color w:val="000000"/>
          <w:szCs w:val="21"/>
        </w:rPr>
        <w:pict>
          <v:shape id="图片 6" o:spid="_x0000_i1033" type="#_x0000_t75" style="width:372.75pt;height:230.25pt;visibility:visible">
            <v:imagedata r:id="rId14" o:title=""/>
          </v:shape>
        </w:pict>
      </w:r>
    </w:p>
    <w:p w:rsidR="00CF2BD8" w:rsidRDefault="00CF2BD8" w:rsidP="0014611A">
      <w:pPr>
        <w:spacing w:line="240" w:lineRule="atLeast"/>
        <w:jc w:val="left"/>
        <w:rPr>
          <w:rFonts w:ascii="宋体"/>
          <w:szCs w:val="21"/>
        </w:rPr>
      </w:pPr>
      <w:r>
        <w:rPr>
          <w:rFonts w:hint="eastAsia"/>
          <w:color w:val="000000"/>
          <w:szCs w:val="21"/>
        </w:rPr>
        <w:t>这个图这样看：先看作业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的进程在</w:t>
      </w:r>
      <w:r>
        <w:rPr>
          <w:color w:val="000000"/>
          <w:szCs w:val="21"/>
        </w:rPr>
        <w:t>CPU</w:t>
      </w:r>
      <w:r>
        <w:rPr>
          <w:rFonts w:hint="eastAsia"/>
          <w:color w:val="000000"/>
          <w:szCs w:val="21"/>
        </w:rPr>
        <w:t>上运行，这句话下边的框框</w:t>
      </w:r>
      <w:r>
        <w:rPr>
          <w:color w:val="000000"/>
          <w:szCs w:val="21"/>
        </w:rPr>
        <w:t>mov r1 2500</w:t>
      </w:r>
      <w:r>
        <w:rPr>
          <w:rFonts w:hint="eastAsia"/>
          <w:color w:val="000000"/>
          <w:szCs w:val="21"/>
        </w:rPr>
        <w:t>，别的不管只要</w:t>
      </w:r>
      <w:r>
        <w:rPr>
          <w:color w:val="000000"/>
          <w:szCs w:val="21"/>
        </w:rPr>
        <w:t>2500,</w:t>
      </w:r>
      <w:r>
        <w:rPr>
          <w:rFonts w:hint="eastAsia"/>
          <w:color w:val="000000"/>
          <w:szCs w:val="21"/>
        </w:rPr>
        <w:t>也就是逻辑地址</w:t>
      </w:r>
      <w:r>
        <w:rPr>
          <w:color w:val="000000"/>
          <w:szCs w:val="21"/>
        </w:rPr>
        <w:t>A=2500</w:t>
      </w:r>
      <w:r>
        <w:rPr>
          <w:rFonts w:hint="eastAsia"/>
          <w:color w:val="000000"/>
          <w:szCs w:val="21"/>
        </w:rPr>
        <w:t>，页面大小题目要求中给出是</w:t>
      </w:r>
      <w:r>
        <w:rPr>
          <w:color w:val="000000"/>
          <w:szCs w:val="21"/>
        </w:rPr>
        <w:t>1K</w:t>
      </w:r>
      <w:r>
        <w:rPr>
          <w:rFonts w:hint="eastAsia"/>
          <w:color w:val="000000"/>
          <w:szCs w:val="21"/>
        </w:rPr>
        <w:t>，即</w:t>
      </w:r>
      <w:r>
        <w:rPr>
          <w:color w:val="000000"/>
          <w:szCs w:val="21"/>
        </w:rPr>
        <w:t>L=1024</w:t>
      </w:r>
      <w:r>
        <w:rPr>
          <w:rFonts w:hint="eastAsia"/>
          <w:color w:val="000000"/>
          <w:szCs w:val="21"/>
        </w:rPr>
        <w:t>，用开始给出的两个公式，</w:t>
      </w:r>
      <w:r w:rsidRPr="009A169D">
        <w:rPr>
          <w:rFonts w:hint="eastAsia"/>
          <w:b/>
          <w:color w:val="000000"/>
          <w:szCs w:val="21"/>
        </w:rPr>
        <w:t>简单的用就是</w:t>
      </w:r>
      <w:r w:rsidRPr="009A169D">
        <w:rPr>
          <w:rFonts w:ascii="宋体" w:hAnsi="宋体"/>
          <w:b/>
          <w:szCs w:val="21"/>
        </w:rPr>
        <w:t>A / L = 2500/1024=2</w:t>
      </w:r>
      <w:r w:rsidRPr="009A169D">
        <w:rPr>
          <w:rFonts w:ascii="宋体" w:hAnsi="宋体" w:hint="eastAsia"/>
          <w:b/>
          <w:szCs w:val="21"/>
        </w:rPr>
        <w:t>余</w:t>
      </w:r>
      <w:r w:rsidRPr="009A169D">
        <w:rPr>
          <w:rFonts w:ascii="宋体" w:hAnsi="宋体"/>
          <w:b/>
          <w:szCs w:val="21"/>
        </w:rPr>
        <w:t>452</w:t>
      </w:r>
      <w:r w:rsidRPr="009A169D">
        <w:rPr>
          <w:rFonts w:ascii="宋体"/>
          <w:b/>
          <w:szCs w:val="21"/>
        </w:rPr>
        <w:t>,</w:t>
      </w:r>
      <w:r w:rsidRPr="009A169D">
        <w:rPr>
          <w:rFonts w:ascii="宋体" w:hAnsi="宋体" w:hint="eastAsia"/>
          <w:b/>
          <w:szCs w:val="21"/>
        </w:rPr>
        <w:t>即叶号是</w:t>
      </w:r>
      <w:r w:rsidRPr="009A169D">
        <w:rPr>
          <w:rFonts w:ascii="宋体" w:hAnsi="宋体"/>
          <w:b/>
          <w:szCs w:val="21"/>
        </w:rPr>
        <w:t>2</w:t>
      </w:r>
      <w:r w:rsidRPr="009A169D">
        <w:rPr>
          <w:rFonts w:ascii="宋体" w:hAnsi="宋体" w:hint="eastAsia"/>
          <w:b/>
          <w:szCs w:val="21"/>
        </w:rPr>
        <w:t>，页内地址是</w:t>
      </w:r>
      <w:r w:rsidRPr="009A169D">
        <w:rPr>
          <w:rFonts w:ascii="宋体" w:hAnsi="宋体"/>
          <w:b/>
          <w:szCs w:val="21"/>
        </w:rPr>
        <w:t>452</w:t>
      </w:r>
      <w:r w:rsidRPr="009A169D">
        <w:rPr>
          <w:rFonts w:ascii="宋体" w:hAnsi="宋体" w:hint="eastAsia"/>
          <w:b/>
          <w:szCs w:val="21"/>
        </w:rPr>
        <w:t>，</w:t>
      </w:r>
      <w:r>
        <w:rPr>
          <w:rFonts w:ascii="宋体" w:hAnsi="宋体" w:hint="eastAsia"/>
          <w:szCs w:val="21"/>
        </w:rPr>
        <w:t>把它们转换成二进制就是这个框框边上的那个二进制，至于这些二进制的</w:t>
      </w:r>
      <w:r w:rsidRPr="009A169D">
        <w:rPr>
          <w:rFonts w:ascii="宋体" w:hAnsi="宋体" w:hint="eastAsia"/>
          <w:b/>
          <w:szCs w:val="21"/>
        </w:rPr>
        <w:t>位数划分</w:t>
      </w:r>
      <w:r>
        <w:rPr>
          <w:rFonts w:ascii="宋体" w:hAnsi="宋体" w:hint="eastAsia"/>
          <w:szCs w:val="21"/>
        </w:rPr>
        <w:t>就是看页长</w:t>
      </w:r>
      <w:r>
        <w:rPr>
          <w:rFonts w:ascii="宋体" w:hAnsi="宋体"/>
          <w:szCs w:val="21"/>
        </w:rPr>
        <w:t>1K=1024B</w:t>
      </w:r>
      <w:r>
        <w:rPr>
          <w:rFonts w:ascii="宋体" w:hAnsi="宋体" w:hint="eastAsia"/>
          <w:szCs w:val="21"/>
        </w:rPr>
        <w:t>，即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方，所以得到页内地址占用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位，其余的位数是页号位。</w:t>
      </w:r>
    </w:p>
    <w:p w:rsidR="00CF2BD8" w:rsidRPr="0014611A" w:rsidRDefault="00CF2BD8" w:rsidP="0014611A">
      <w:pPr>
        <w:spacing w:line="240" w:lineRule="atLeast"/>
        <w:jc w:val="lef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现在我们去找逻辑地址，看图的下边那个写着页号块号的框框，我们已经算出页号是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，找到它，它对应的块号是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，它边上的二进制框框是块号</w:t>
      </w:r>
      <w:r>
        <w:rPr>
          <w:rFonts w:ascii="宋体" w:hAnsi="宋体"/>
          <w:szCs w:val="21"/>
        </w:rPr>
        <w:t>+</w:t>
      </w:r>
      <w:r>
        <w:rPr>
          <w:rFonts w:ascii="宋体" w:hAnsi="宋体" w:hint="eastAsia"/>
          <w:szCs w:val="21"/>
        </w:rPr>
        <w:t>页内地址，现在看那个内存的框框，它是按</w:t>
      </w:r>
      <w:r>
        <w:rPr>
          <w:rFonts w:ascii="宋体" w:hAnsi="宋体"/>
          <w:szCs w:val="21"/>
        </w:rPr>
        <w:t>1KB</w:t>
      </w:r>
      <w:r>
        <w:rPr>
          <w:rFonts w:ascii="宋体" w:hAnsi="宋体" w:hint="eastAsia"/>
          <w:szCs w:val="21"/>
        </w:rPr>
        <w:t>分的块，块号是首地址，找到</w:t>
      </w:r>
      <w:r>
        <w:rPr>
          <w:rFonts w:ascii="宋体" w:hAnsi="宋体"/>
          <w:szCs w:val="21"/>
        </w:rPr>
        <w:t>7K</w:t>
      </w:r>
      <w:r>
        <w:rPr>
          <w:rFonts w:ascii="宋体" w:hAnsi="宋体" w:hint="eastAsia"/>
          <w:szCs w:val="21"/>
        </w:rPr>
        <w:t>的地方，</w:t>
      </w:r>
      <w:r>
        <w:rPr>
          <w:rFonts w:ascii="宋体" w:hAnsi="宋体"/>
          <w:szCs w:val="21"/>
        </w:rPr>
        <w:t>7K=1024*7=7168</w:t>
      </w:r>
      <w:r>
        <w:rPr>
          <w:rFonts w:ascii="宋体" w:hAnsi="宋体" w:hint="eastAsia"/>
          <w:szCs w:val="21"/>
        </w:rPr>
        <w:t>，再用</w:t>
      </w:r>
      <w:r>
        <w:rPr>
          <w:rFonts w:ascii="宋体" w:hAnsi="宋体"/>
          <w:szCs w:val="21"/>
        </w:rPr>
        <w:t>452+7168=7620</w:t>
      </w:r>
      <w:r>
        <w:rPr>
          <w:rFonts w:ascii="宋体" w:hAnsi="宋体" w:hint="eastAsia"/>
          <w:szCs w:val="21"/>
        </w:rPr>
        <w:t>，即是物理地址。</w:t>
      </w:r>
    </w:p>
    <w:p w:rsidR="00CF2BD8" w:rsidRPr="0074058B" w:rsidRDefault="00CF2BD8" w:rsidP="00EF44CF">
      <w:pPr>
        <w:rPr>
          <w:color w:val="FF0000"/>
          <w:szCs w:val="21"/>
        </w:rPr>
      </w:pPr>
    </w:p>
    <w:p w:rsidR="00CF2BD8" w:rsidRDefault="00CF2BD8" w:rsidP="00EF44CF">
      <w:pPr>
        <w:rPr>
          <w:color w:val="FF0000"/>
          <w:szCs w:val="21"/>
        </w:rPr>
      </w:pPr>
      <w:r w:rsidRPr="0074058B">
        <w:rPr>
          <w:rFonts w:hint="eastAsia"/>
          <w:color w:val="FF0000"/>
          <w:szCs w:val="21"/>
        </w:rPr>
        <w:t>第二类，页面置换算法</w:t>
      </w:r>
    </w:p>
    <w:p w:rsidR="00CF2BD8" w:rsidRDefault="00CF2BD8" w:rsidP="00EF44CF">
      <w:pPr>
        <w:rPr>
          <w:color w:val="FF0000"/>
          <w:szCs w:val="21"/>
        </w:rPr>
      </w:pPr>
    </w:p>
    <w:p w:rsidR="00CF2BD8" w:rsidRPr="0074058B" w:rsidRDefault="00CF2BD8" w:rsidP="00EF44CF">
      <w:pPr>
        <w:rPr>
          <w:rFonts w:ascii="宋体" w:hAnsi="宋体"/>
          <w:szCs w:val="21"/>
        </w:rPr>
      </w:pPr>
      <w:r w:rsidRPr="0074058B">
        <w:rPr>
          <w:rFonts w:ascii="宋体" w:hAnsi="宋体" w:hint="eastAsia"/>
          <w:szCs w:val="21"/>
        </w:rPr>
        <w:t>最佳页面算法</w:t>
      </w:r>
      <w:r w:rsidRPr="0074058B">
        <w:rPr>
          <w:rFonts w:ascii="宋体" w:hAnsi="宋体"/>
          <w:szCs w:val="21"/>
        </w:rPr>
        <w:t>(OPT, optimal)</w:t>
      </w:r>
    </w:p>
    <w:p w:rsidR="00CF2BD8" w:rsidRDefault="00CF2BD8" w:rsidP="00EF44CF">
      <w:pPr>
        <w:rPr>
          <w:szCs w:val="21"/>
        </w:rPr>
      </w:pPr>
      <w:r w:rsidRPr="0074058B">
        <w:rPr>
          <w:rFonts w:hint="eastAsia"/>
          <w:szCs w:val="21"/>
        </w:rPr>
        <w:t>先进先出页面置换算法</w:t>
      </w:r>
      <w:r w:rsidRPr="0074058B">
        <w:rPr>
          <w:szCs w:val="21"/>
        </w:rPr>
        <w:t>(FIFO)</w:t>
      </w:r>
    </w:p>
    <w:p w:rsidR="00CF2BD8" w:rsidRDefault="00CF2BD8" w:rsidP="00EF44CF">
      <w:pPr>
        <w:rPr>
          <w:szCs w:val="21"/>
        </w:rPr>
      </w:pPr>
      <w:r w:rsidRPr="0074058B">
        <w:rPr>
          <w:rFonts w:hint="eastAsia"/>
          <w:szCs w:val="21"/>
        </w:rPr>
        <w:t>最近最久未使用置换算法（</w:t>
      </w:r>
      <w:r w:rsidRPr="0074058B">
        <w:rPr>
          <w:szCs w:val="21"/>
        </w:rPr>
        <w:t>LRU</w:t>
      </w:r>
      <w:r w:rsidRPr="0074058B">
        <w:rPr>
          <w:rFonts w:hint="eastAsia"/>
          <w:szCs w:val="21"/>
        </w:rPr>
        <w:t>）</w:t>
      </w:r>
    </w:p>
    <w:p w:rsidR="00CF2BD8" w:rsidRDefault="00CF2BD8" w:rsidP="00EF44CF">
      <w:pPr>
        <w:rPr>
          <w:szCs w:val="21"/>
        </w:rPr>
      </w:pPr>
      <w:r w:rsidRPr="0074058B">
        <w:rPr>
          <w:rFonts w:hint="eastAsia"/>
          <w:szCs w:val="21"/>
        </w:rPr>
        <w:t>轮转算法</w:t>
      </w:r>
      <w:r w:rsidRPr="0074058B">
        <w:rPr>
          <w:szCs w:val="21"/>
        </w:rPr>
        <w:t>(clock)</w:t>
      </w:r>
    </w:p>
    <w:p w:rsidR="00CF2BD8" w:rsidRDefault="00CF2BD8" w:rsidP="00EF44CF">
      <w:pPr>
        <w:rPr>
          <w:szCs w:val="21"/>
        </w:rPr>
      </w:pPr>
      <w:r w:rsidRPr="0074058B">
        <w:rPr>
          <w:rFonts w:hint="eastAsia"/>
          <w:szCs w:val="21"/>
        </w:rPr>
        <w:t>最不经常使用（</w:t>
      </w:r>
      <w:r w:rsidRPr="0074058B">
        <w:rPr>
          <w:szCs w:val="21"/>
        </w:rPr>
        <w:t>LFU</w:t>
      </w:r>
      <w:r w:rsidRPr="0074058B">
        <w:rPr>
          <w:rFonts w:hint="eastAsia"/>
          <w:szCs w:val="21"/>
        </w:rPr>
        <w:t>）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例题：</w:t>
      </w:r>
    </w:p>
    <w:p w:rsidR="00CF2BD8" w:rsidRDefault="00CF2BD8" w:rsidP="0074058B">
      <w:pPr>
        <w:rPr>
          <w:b/>
          <w:bCs/>
          <w:szCs w:val="21"/>
        </w:rPr>
      </w:pPr>
      <w:r w:rsidRPr="0074058B">
        <w:rPr>
          <w:rFonts w:hint="eastAsia"/>
          <w:b/>
          <w:bCs/>
          <w:szCs w:val="21"/>
        </w:rPr>
        <w:t>某程序在内存中分配三个块，访问页的走向为</w:t>
      </w:r>
      <w:r w:rsidRPr="0074058B">
        <w:rPr>
          <w:b/>
          <w:bCs/>
          <w:szCs w:val="21"/>
        </w:rPr>
        <w:t>4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3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2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1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4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3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5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4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3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2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1</w:t>
      </w:r>
      <w:r w:rsidRPr="0074058B">
        <w:rPr>
          <w:rFonts w:hint="eastAsia"/>
          <w:b/>
          <w:bCs/>
          <w:szCs w:val="21"/>
        </w:rPr>
        <w:t>，</w:t>
      </w:r>
      <w:r w:rsidRPr="0074058B">
        <w:rPr>
          <w:b/>
          <w:bCs/>
          <w:szCs w:val="21"/>
        </w:rPr>
        <w:t>5</w:t>
      </w:r>
      <w:r w:rsidRPr="0074058B">
        <w:rPr>
          <w:rFonts w:hint="eastAsia"/>
          <w:b/>
          <w:bCs/>
          <w:szCs w:val="21"/>
        </w:rPr>
        <w:t>，按</w:t>
      </w:r>
      <w:r w:rsidRPr="0074058B">
        <w:rPr>
          <w:b/>
          <w:bCs/>
          <w:szCs w:val="21"/>
        </w:rPr>
        <w:t>FIFO</w:t>
      </w:r>
      <w:r w:rsidRPr="0074058B">
        <w:rPr>
          <w:rFonts w:hint="eastAsia"/>
          <w:b/>
          <w:bCs/>
          <w:szCs w:val="21"/>
        </w:rPr>
        <w:t>、</w:t>
      </w:r>
      <w:r w:rsidRPr="0074058B">
        <w:rPr>
          <w:b/>
          <w:bCs/>
          <w:szCs w:val="21"/>
        </w:rPr>
        <w:t xml:space="preserve"> LRU</w:t>
      </w:r>
      <w:r w:rsidRPr="0074058B">
        <w:rPr>
          <w:rFonts w:hint="eastAsia"/>
          <w:b/>
          <w:bCs/>
          <w:szCs w:val="21"/>
        </w:rPr>
        <w:t>、</w:t>
      </w:r>
      <w:r w:rsidRPr="0074058B">
        <w:rPr>
          <w:b/>
          <w:bCs/>
          <w:szCs w:val="21"/>
        </w:rPr>
        <w:t>OPT</w:t>
      </w:r>
      <w:r w:rsidRPr="0074058B">
        <w:rPr>
          <w:rFonts w:hint="eastAsia"/>
          <w:b/>
          <w:bCs/>
          <w:szCs w:val="21"/>
        </w:rPr>
        <w:t>算法分别计算缺页次数。</w:t>
      </w:r>
      <w:r w:rsidRPr="0074058B">
        <w:rPr>
          <w:b/>
          <w:bCs/>
          <w:szCs w:val="21"/>
        </w:rPr>
        <w:t xml:space="preserve">   </w:t>
      </w:r>
      <w:r w:rsidRPr="0074058B">
        <w:rPr>
          <w:rFonts w:hint="eastAsia"/>
          <w:b/>
          <w:bCs/>
          <w:szCs w:val="21"/>
        </w:rPr>
        <w:t>假设开始时所有页均不在内存。</w:t>
      </w:r>
    </w:p>
    <w:p w:rsidR="00CF2BD8" w:rsidRPr="0074058B" w:rsidRDefault="00CF2BD8" w:rsidP="0074058B">
      <w:pPr>
        <w:rPr>
          <w:szCs w:val="21"/>
        </w:rPr>
      </w:pPr>
    </w:p>
    <w:p w:rsidR="00CF2BD8" w:rsidRPr="00420FC2" w:rsidRDefault="00CF2BD8" w:rsidP="00EF44CF">
      <w:pPr>
        <w:rPr>
          <w:color w:val="FF0000"/>
          <w:szCs w:val="21"/>
        </w:rPr>
      </w:pPr>
      <w:r w:rsidRPr="00420FC2">
        <w:rPr>
          <w:rFonts w:hint="eastAsia"/>
          <w:color w:val="FF0000"/>
          <w:szCs w:val="21"/>
        </w:rPr>
        <w:t>这个例题就不详细解答了，弄起来太麻烦了，我附加了一份</w:t>
      </w:r>
      <w:r w:rsidRPr="00420FC2">
        <w:rPr>
          <w:color w:val="FF0000"/>
          <w:szCs w:val="21"/>
        </w:rPr>
        <w:t>PPT</w:t>
      </w:r>
      <w:r w:rsidRPr="00420FC2">
        <w:rPr>
          <w:rFonts w:hint="eastAsia"/>
          <w:color w:val="FF0000"/>
          <w:szCs w:val="21"/>
        </w:rPr>
        <w:t>先自己看下，</w:t>
      </w:r>
      <w:r>
        <w:rPr>
          <w:rFonts w:hint="eastAsia"/>
          <w:color w:val="FF0000"/>
          <w:szCs w:val="21"/>
        </w:rPr>
        <w:t>再看下书应该可以理解了，</w:t>
      </w:r>
      <w:r w:rsidRPr="00420FC2">
        <w:rPr>
          <w:rFonts w:hint="eastAsia"/>
          <w:color w:val="FF0000"/>
          <w:szCs w:val="21"/>
        </w:rPr>
        <w:t>要是不明白下午外包讲起走。</w:t>
      </w:r>
    </w:p>
    <w:p w:rsidR="00CF2BD8" w:rsidRPr="00335C00" w:rsidRDefault="00CF2BD8" w:rsidP="00EF44CF">
      <w:pPr>
        <w:rPr>
          <w:color w:val="FF0000"/>
          <w:sz w:val="23"/>
          <w:szCs w:val="21"/>
        </w:rPr>
      </w:pPr>
      <w:r w:rsidRPr="00335C00">
        <w:rPr>
          <w:rFonts w:hint="eastAsia"/>
          <w:color w:val="FF0000"/>
          <w:sz w:val="23"/>
          <w:szCs w:val="21"/>
        </w:rPr>
        <w:t>第五章</w:t>
      </w:r>
      <w:r w:rsidRPr="00335C00">
        <w:rPr>
          <w:color w:val="FF0000"/>
          <w:sz w:val="23"/>
          <w:szCs w:val="21"/>
        </w:rPr>
        <w:t xml:space="preserve"> </w:t>
      </w:r>
      <w:r w:rsidRPr="00335C00">
        <w:rPr>
          <w:rFonts w:hint="eastAsia"/>
          <w:color w:val="FF0000"/>
          <w:sz w:val="23"/>
          <w:szCs w:val="21"/>
        </w:rPr>
        <w:t>磁盘寻道算法</w:t>
      </w: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磁盘的访问时间可能不会考吧，还是一起弄下吧，以防万一。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访问时间</w:t>
      </w:r>
      <w:r>
        <w:rPr>
          <w:szCs w:val="21"/>
        </w:rPr>
        <w:t>=</w:t>
      </w:r>
      <w:r>
        <w:rPr>
          <w:rFonts w:hint="eastAsia"/>
          <w:szCs w:val="21"/>
        </w:rPr>
        <w:t>寻道时间</w:t>
      </w:r>
      <w:r>
        <w:rPr>
          <w:szCs w:val="21"/>
        </w:rPr>
        <w:t>+</w:t>
      </w:r>
      <w:r>
        <w:rPr>
          <w:rFonts w:hint="eastAsia"/>
          <w:szCs w:val="21"/>
        </w:rPr>
        <w:t>旋转延迟</w:t>
      </w:r>
      <w:r>
        <w:rPr>
          <w:szCs w:val="21"/>
        </w:rPr>
        <w:t>+</w:t>
      </w:r>
      <w:r>
        <w:rPr>
          <w:rFonts w:hint="eastAsia"/>
          <w:szCs w:val="21"/>
        </w:rPr>
        <w:t>数据传输；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公式：</w:t>
      </w:r>
      <w:r>
        <w:rPr>
          <w:szCs w:val="21"/>
        </w:rPr>
        <w:t>Ta=Ts+1/2r+b/rN=(m*n+s)+</w:t>
      </w:r>
      <w:r w:rsidRPr="00335C00">
        <w:rPr>
          <w:szCs w:val="21"/>
        </w:rPr>
        <w:t xml:space="preserve"> </w:t>
      </w:r>
      <w:r>
        <w:rPr>
          <w:szCs w:val="21"/>
        </w:rPr>
        <w:t>1/2r+b/rN;</w:t>
      </w:r>
    </w:p>
    <w:p w:rsidR="00CF2BD8" w:rsidRDefault="00CF2BD8" w:rsidP="00EF44CF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一般是常量</w:t>
      </w:r>
      <w:r>
        <w:rPr>
          <w:szCs w:val="21"/>
        </w:rPr>
        <w:t>0.2</w:t>
      </w:r>
      <w:r>
        <w:rPr>
          <w:rFonts w:hint="eastAsia"/>
          <w:szCs w:val="21"/>
        </w:rPr>
        <w:t>，会给出，</w:t>
      </w:r>
      <w:r>
        <w:rPr>
          <w:szCs w:val="21"/>
        </w:rPr>
        <w:t>n</w:t>
      </w:r>
      <w:r>
        <w:rPr>
          <w:rFonts w:hint="eastAsia"/>
          <w:szCs w:val="21"/>
        </w:rPr>
        <w:t>是磁道数，</w:t>
      </w:r>
      <w:r>
        <w:rPr>
          <w:szCs w:val="21"/>
        </w:rPr>
        <w:t>s</w:t>
      </w:r>
      <w:r>
        <w:rPr>
          <w:rFonts w:hint="eastAsia"/>
          <w:szCs w:val="21"/>
        </w:rPr>
        <w:t>是启动磁壁的时间也一般会给出，</w:t>
      </w:r>
      <w:r>
        <w:rPr>
          <w:szCs w:val="21"/>
        </w:rPr>
        <w:t>Ts</w:t>
      </w:r>
      <w:r>
        <w:rPr>
          <w:rFonts w:hint="eastAsia"/>
          <w:szCs w:val="21"/>
        </w:rPr>
        <w:t>是寻道时间。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至于</w:t>
      </w:r>
      <w:r>
        <w:rPr>
          <w:szCs w:val="21"/>
        </w:rPr>
        <w:t>r</w:t>
      </w:r>
      <w:r>
        <w:rPr>
          <w:rFonts w:hint="eastAsia"/>
          <w:szCs w:val="21"/>
        </w:rPr>
        <w:t>是磁盘每秒的转数，</w:t>
      </w:r>
      <w:r>
        <w:rPr>
          <w:szCs w:val="21"/>
        </w:rPr>
        <w:t>N</w:t>
      </w:r>
      <w:r>
        <w:rPr>
          <w:rFonts w:hint="eastAsia"/>
          <w:szCs w:val="21"/>
        </w:rPr>
        <w:t>是一条磁道上的字节数。</w:t>
      </w:r>
      <w:r>
        <w:rPr>
          <w:szCs w:val="21"/>
        </w:rPr>
        <w:t>b</w:t>
      </w:r>
      <w:r>
        <w:rPr>
          <w:rFonts w:hint="eastAsia"/>
          <w:szCs w:val="21"/>
        </w:rPr>
        <w:t>是每次写入或读出的总字节数。</w:t>
      </w: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磁盘寻道算法</w:t>
      </w:r>
    </w:p>
    <w:p w:rsidR="00CF2BD8" w:rsidRPr="008C03BC" w:rsidRDefault="00CF2BD8" w:rsidP="00EF44CF">
      <w:pPr>
        <w:rPr>
          <w:b/>
          <w:szCs w:val="21"/>
        </w:rPr>
      </w:pPr>
      <w:r w:rsidRPr="008C03BC">
        <w:rPr>
          <w:rFonts w:hint="eastAsia"/>
          <w:b/>
          <w:szCs w:val="21"/>
        </w:rPr>
        <w:t>先来先服务算法：</w:t>
      </w:r>
      <w:r>
        <w:rPr>
          <w:rFonts w:hint="eastAsia"/>
          <w:b/>
          <w:szCs w:val="21"/>
        </w:rPr>
        <w:t>（按出现的先后顺序寻道）</w:t>
      </w:r>
    </w:p>
    <w:p w:rsidR="00CF2BD8" w:rsidRDefault="00CF2BD8" w:rsidP="00EF44CF">
      <w:pPr>
        <w:rPr>
          <w:szCs w:val="21"/>
        </w:rPr>
      </w:pPr>
      <w:r>
        <w:rPr>
          <w:rFonts w:hint="eastAsia"/>
          <w:szCs w:val="21"/>
        </w:rPr>
        <w:t>例题：</w:t>
      </w:r>
    </w:p>
    <w:p w:rsidR="00CF2BD8" w:rsidRPr="008C03BC" w:rsidRDefault="00CF2BD8" w:rsidP="008C03BC">
      <w:pPr>
        <w:rPr>
          <w:szCs w:val="21"/>
        </w:rPr>
      </w:pPr>
      <w:r w:rsidRPr="008C03BC">
        <w:rPr>
          <w:b/>
          <w:bCs/>
          <w:szCs w:val="21"/>
        </w:rPr>
        <w:t xml:space="preserve">  </w:t>
      </w:r>
      <w:r w:rsidRPr="008C03BC">
        <w:rPr>
          <w:rFonts w:hint="eastAsia"/>
          <w:b/>
          <w:bCs/>
          <w:szCs w:val="21"/>
        </w:rPr>
        <w:t>假设磁盘访问序列：</w:t>
      </w:r>
      <w:r w:rsidRPr="008C03BC">
        <w:rPr>
          <w:b/>
          <w:bCs/>
          <w:szCs w:val="21"/>
        </w:rPr>
        <w:t>98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183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37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122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14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124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65</w:t>
      </w:r>
      <w:r w:rsidRPr="008C03BC">
        <w:rPr>
          <w:rFonts w:hint="eastAsia"/>
          <w:b/>
          <w:bCs/>
          <w:szCs w:val="21"/>
        </w:rPr>
        <w:t>，</w:t>
      </w:r>
      <w:r w:rsidRPr="008C03BC">
        <w:rPr>
          <w:b/>
          <w:bCs/>
          <w:szCs w:val="21"/>
        </w:rPr>
        <w:t>67</w:t>
      </w:r>
    </w:p>
    <w:p w:rsidR="00CF2BD8" w:rsidRPr="008C03BC" w:rsidRDefault="00CF2BD8" w:rsidP="008C03BC">
      <w:pPr>
        <w:rPr>
          <w:szCs w:val="21"/>
        </w:rPr>
      </w:pPr>
      <w:r w:rsidRPr="008C03BC">
        <w:rPr>
          <w:b/>
          <w:bCs/>
          <w:szCs w:val="21"/>
        </w:rPr>
        <w:t xml:space="preserve">  </w:t>
      </w:r>
      <w:r w:rsidRPr="008C03BC">
        <w:rPr>
          <w:rFonts w:hint="eastAsia"/>
          <w:b/>
          <w:bCs/>
          <w:szCs w:val="21"/>
        </w:rPr>
        <w:t>读写头起始位置：</w:t>
      </w:r>
      <w:r w:rsidRPr="008C03BC">
        <w:rPr>
          <w:b/>
          <w:bCs/>
          <w:szCs w:val="21"/>
        </w:rPr>
        <w:t>53</w:t>
      </w:r>
    </w:p>
    <w:p w:rsidR="00CF2BD8" w:rsidRPr="008C03BC" w:rsidRDefault="00CF2BD8" w:rsidP="008C03BC">
      <w:pPr>
        <w:rPr>
          <w:szCs w:val="21"/>
        </w:rPr>
      </w:pPr>
      <w:r w:rsidRPr="008C03BC">
        <w:rPr>
          <w:b/>
          <w:bCs/>
          <w:szCs w:val="21"/>
        </w:rPr>
        <w:t xml:space="preserve"> </w:t>
      </w:r>
      <w:r w:rsidRPr="008C03BC">
        <w:rPr>
          <w:rFonts w:hint="eastAsia"/>
          <w:b/>
          <w:bCs/>
          <w:szCs w:val="21"/>
        </w:rPr>
        <w:t>安排磁头服务序列</w:t>
      </w:r>
    </w:p>
    <w:p w:rsidR="00CF2BD8" w:rsidRDefault="00CF2BD8" w:rsidP="008C03BC">
      <w:pPr>
        <w:rPr>
          <w:b/>
          <w:bCs/>
          <w:szCs w:val="21"/>
        </w:rPr>
      </w:pPr>
      <w:r w:rsidRPr="008C03BC">
        <w:rPr>
          <w:b/>
          <w:bCs/>
          <w:szCs w:val="21"/>
        </w:rPr>
        <w:t xml:space="preserve"> </w:t>
      </w:r>
      <w:r w:rsidRPr="008C03BC">
        <w:rPr>
          <w:rFonts w:hint="eastAsia"/>
          <w:b/>
          <w:bCs/>
          <w:szCs w:val="21"/>
        </w:rPr>
        <w:t>计算磁头移动总距离（道数）</w:t>
      </w:r>
    </w:p>
    <w:p w:rsidR="00CF2BD8" w:rsidRPr="008C03BC" w:rsidRDefault="00CF2BD8" w:rsidP="008C03BC">
      <w:pPr>
        <w:rPr>
          <w:szCs w:val="21"/>
        </w:rPr>
      </w:pPr>
      <w:r>
        <w:rPr>
          <w:rFonts w:hint="eastAsia"/>
          <w:b/>
          <w:bCs/>
          <w:szCs w:val="21"/>
        </w:rPr>
        <w:t>图解如下</w:t>
      </w:r>
    </w:p>
    <w:p w:rsidR="00CF2BD8" w:rsidRDefault="00CF2BD8" w:rsidP="00EF44CF">
      <w:pPr>
        <w:rPr>
          <w:szCs w:val="21"/>
        </w:rPr>
      </w:pPr>
      <w:r w:rsidRPr="000F62DA">
        <w:rPr>
          <w:noProof/>
          <w:szCs w:val="21"/>
        </w:rPr>
        <w:pict>
          <v:shape id="图片 4" o:spid="_x0000_i1034" type="#_x0000_t75" alt="Tu4_11_1122" style="width:419.25pt;height:162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">
            <v:imagedata r:id="rId15" o:title=""/>
            <o:lock v:ext="edit" aspectratio="f"/>
          </v:shape>
        </w:pict>
      </w:r>
    </w:p>
    <w:p w:rsidR="00CF2BD8" w:rsidRDefault="00CF2BD8" w:rsidP="00EF44CF">
      <w:pPr>
        <w:rPr>
          <w:szCs w:val="21"/>
        </w:rPr>
      </w:pPr>
      <w:r w:rsidRPr="000F62DA">
        <w:rPr>
          <w:noProof/>
          <w:szCs w:val="21"/>
        </w:rPr>
        <w:pict>
          <v:shape id="对象 6" o:spid="_x0000_i1035" type="#_x0000_t75" style="width:415.5pt;height:48.7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">
            <v:imagedata r:id="rId16" o:title="" croptop="-5715f" cropbottom="-1633f" cropright="-16f"/>
            <o:lock v:ext="edit" aspectratio="f"/>
          </v:shape>
        </w:pict>
      </w:r>
    </w:p>
    <w:p w:rsidR="00CF2BD8" w:rsidRDefault="00CF2BD8" w:rsidP="00EF44CF">
      <w:pPr>
        <w:rPr>
          <w:b/>
          <w:bCs/>
          <w:szCs w:val="21"/>
        </w:rPr>
      </w:pPr>
      <w:r w:rsidRPr="008C03BC">
        <w:rPr>
          <w:rFonts w:hint="eastAsia"/>
          <w:b/>
          <w:bCs/>
          <w:szCs w:val="21"/>
        </w:rPr>
        <w:t>最短寻道时间优先</w:t>
      </w:r>
      <w:r>
        <w:rPr>
          <w:rFonts w:hint="eastAsia"/>
          <w:b/>
          <w:bCs/>
          <w:szCs w:val="21"/>
        </w:rPr>
        <w:t>算法</w:t>
      </w:r>
      <w:r w:rsidRPr="008C03BC">
        <w:rPr>
          <w:b/>
          <w:bCs/>
          <w:szCs w:val="21"/>
        </w:rPr>
        <w:t>-SSTF</w:t>
      </w:r>
      <w:r>
        <w:rPr>
          <w:rFonts w:hint="eastAsia"/>
          <w:b/>
          <w:bCs/>
          <w:szCs w:val="21"/>
        </w:rPr>
        <w:t>（按离当前道数最近的方式寻找）</w:t>
      </w:r>
    </w:p>
    <w:p w:rsidR="00CF2BD8" w:rsidRDefault="00CF2BD8" w:rsidP="00EF44CF">
      <w:pPr>
        <w:rPr>
          <w:bCs/>
          <w:szCs w:val="21"/>
        </w:rPr>
      </w:pPr>
      <w:r w:rsidRPr="008C03BC">
        <w:rPr>
          <w:rFonts w:hint="eastAsia"/>
          <w:bCs/>
          <w:szCs w:val="21"/>
        </w:rPr>
        <w:t>同样是上边的问题</w:t>
      </w:r>
    </w:p>
    <w:p w:rsidR="00CF2BD8" w:rsidRDefault="00CF2BD8" w:rsidP="00EF44CF">
      <w:pPr>
        <w:rPr>
          <w:bCs/>
          <w:szCs w:val="21"/>
        </w:rPr>
      </w:pPr>
      <w:r>
        <w:rPr>
          <w:rFonts w:hint="eastAsia"/>
          <w:bCs/>
          <w:szCs w:val="21"/>
        </w:rPr>
        <w:t>图解：</w:t>
      </w:r>
    </w:p>
    <w:p w:rsidR="00CF2BD8" w:rsidRDefault="00CF2BD8" w:rsidP="00EF44CF">
      <w:pPr>
        <w:rPr>
          <w:b/>
          <w:bCs/>
          <w:szCs w:val="21"/>
        </w:rPr>
      </w:pPr>
      <w:r w:rsidRPr="000F62DA">
        <w:rPr>
          <w:noProof/>
          <w:szCs w:val="21"/>
        </w:rPr>
        <w:pict>
          <v:shape id="图片 7" o:spid="_x0000_i1036" type="#_x0000_t75" alt="Tu4_12_1122" style="width:417.75pt;height:132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">
            <v:imagedata r:id="rId17" o:title=""/>
            <o:lock v:ext="edit" aspectratio="f"/>
          </v:shape>
        </w:pict>
      </w:r>
      <w:r w:rsidRPr="008C03BC">
        <w:rPr>
          <w:bCs/>
          <w:szCs w:val="21"/>
        </w:rPr>
        <w:t>.</w:t>
      </w:r>
      <w:r w:rsidRPr="008C03BC">
        <w:rPr>
          <w:rFonts w:hint="eastAsia"/>
          <w:b/>
          <w:bCs/>
          <w:szCs w:val="21"/>
        </w:rPr>
        <w:t>扫描算法（电梯算法）</w:t>
      </w: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SCAN</w:t>
      </w:r>
      <w:r>
        <w:rPr>
          <w:rFonts w:hint="eastAsia"/>
          <w:b/>
          <w:bCs/>
          <w:szCs w:val="21"/>
        </w:rPr>
        <w:t>）（要先看最初寻道的方向是怎么样的，沿着原有的方向寻道，到头后转向，进行反方向寻道）</w:t>
      </w:r>
    </w:p>
    <w:p w:rsidR="00CF2BD8" w:rsidRPr="00215005" w:rsidRDefault="00CF2BD8" w:rsidP="00EF44CF">
      <w:pPr>
        <w:rPr>
          <w:bCs/>
          <w:szCs w:val="21"/>
        </w:rPr>
      </w:pPr>
      <w:r w:rsidRPr="00215005">
        <w:rPr>
          <w:rFonts w:hint="eastAsia"/>
          <w:bCs/>
          <w:szCs w:val="21"/>
        </w:rPr>
        <w:t>一般会给出寻道是按磁道号增加找还是减少找</w:t>
      </w:r>
    </w:p>
    <w:p w:rsidR="00CF2BD8" w:rsidRDefault="00CF2BD8" w:rsidP="00EF44CF">
      <w:pPr>
        <w:rPr>
          <w:b/>
          <w:bCs/>
          <w:szCs w:val="21"/>
        </w:rPr>
      </w:pPr>
      <w:r w:rsidRPr="00215005">
        <w:rPr>
          <w:rFonts w:hint="eastAsia"/>
          <w:bCs/>
          <w:szCs w:val="21"/>
        </w:rPr>
        <w:t>同样是上边的例题，</w:t>
      </w:r>
      <w:r w:rsidRPr="00215005">
        <w:rPr>
          <w:rFonts w:hint="eastAsia"/>
          <w:b/>
          <w:bCs/>
          <w:szCs w:val="21"/>
        </w:rPr>
        <w:t>假设</w:t>
      </w:r>
      <w:r w:rsidRPr="00215005">
        <w:rPr>
          <w:rFonts w:hint="eastAsia"/>
          <w:bCs/>
          <w:szCs w:val="21"/>
        </w:rPr>
        <w:t>是开始的时候寻道</w:t>
      </w:r>
      <w:r>
        <w:rPr>
          <w:rFonts w:hint="eastAsia"/>
          <w:b/>
          <w:bCs/>
          <w:szCs w:val="21"/>
        </w:rPr>
        <w:t>方向是</w:t>
      </w:r>
      <w:r w:rsidRPr="00215005">
        <w:rPr>
          <w:rFonts w:hint="eastAsia"/>
          <w:b/>
          <w:bCs/>
          <w:color w:val="FF0000"/>
          <w:szCs w:val="21"/>
        </w:rPr>
        <w:t>按道号减小</w:t>
      </w:r>
      <w:r>
        <w:rPr>
          <w:rFonts w:hint="eastAsia"/>
          <w:b/>
          <w:bCs/>
          <w:szCs w:val="21"/>
        </w:rPr>
        <w:t>的方向则：</w:t>
      </w:r>
    </w:p>
    <w:p w:rsidR="00CF2BD8" w:rsidRDefault="00CF2BD8" w:rsidP="00EF44C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图解：</w:t>
      </w:r>
    </w:p>
    <w:p w:rsidR="00CF2BD8" w:rsidRDefault="00CF2BD8" w:rsidP="00EF44CF">
      <w:pPr>
        <w:rPr>
          <w:szCs w:val="21"/>
        </w:rPr>
      </w:pPr>
      <w:r w:rsidRPr="000F62DA">
        <w:rPr>
          <w:noProof/>
          <w:szCs w:val="21"/>
        </w:rPr>
        <w:pict>
          <v:shape id="对象 8" o:spid="_x0000_i1037" type="#_x0000_t75" style="width:415.5pt;height:153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">
            <v:imagedata r:id="rId18" o:title="" cropbottom="-278f" cropright="-16f"/>
            <o:lock v:ext="edit" aspectratio="f"/>
          </v:shape>
        </w:pict>
      </w:r>
    </w:p>
    <w:p w:rsidR="00CF2BD8" w:rsidRDefault="00CF2BD8" w:rsidP="00EF44CF">
      <w:pPr>
        <w:rPr>
          <w:szCs w:val="21"/>
        </w:rPr>
      </w:pPr>
      <w:r w:rsidRPr="000F62DA">
        <w:rPr>
          <w:noProof/>
          <w:szCs w:val="21"/>
        </w:rPr>
        <w:pict>
          <v:shape id="对象 9" o:spid="_x0000_i1038" type="#_x0000_t75" style="width:415.5pt;height:46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">
            <v:imagedata r:id="rId19" o:title="" croptop="-4451f" cropbottom="-1765f" cropright="-16f"/>
            <o:lock v:ext="edit" aspectratio="f"/>
          </v:shape>
        </w:pict>
      </w: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b/>
          <w:bCs/>
          <w:szCs w:val="21"/>
        </w:rPr>
      </w:pPr>
      <w:r w:rsidRPr="00BF7AF1">
        <w:rPr>
          <w:rFonts w:hint="eastAsia"/>
          <w:b/>
          <w:bCs/>
          <w:szCs w:val="21"/>
        </w:rPr>
        <w:t>单向扫描调度</w:t>
      </w:r>
      <w:r>
        <w:rPr>
          <w:rFonts w:hint="eastAsia"/>
          <w:b/>
          <w:bCs/>
          <w:szCs w:val="21"/>
        </w:rPr>
        <w:t>（循环扫描）</w:t>
      </w:r>
      <w:r w:rsidRPr="00BF7AF1">
        <w:rPr>
          <w:rFonts w:hint="eastAsia"/>
          <w:b/>
          <w:bCs/>
          <w:szCs w:val="21"/>
        </w:rPr>
        <w:t>算法</w:t>
      </w:r>
      <w:r>
        <w:rPr>
          <w:rFonts w:hint="eastAsia"/>
          <w:b/>
          <w:bCs/>
          <w:szCs w:val="21"/>
        </w:rPr>
        <w:t>（</w:t>
      </w:r>
      <w:r>
        <w:rPr>
          <w:b/>
          <w:bCs/>
          <w:szCs w:val="21"/>
        </w:rPr>
        <w:t>CSCAN</w:t>
      </w:r>
      <w:r>
        <w:rPr>
          <w:rFonts w:hint="eastAsia"/>
          <w:b/>
          <w:bCs/>
          <w:szCs w:val="21"/>
        </w:rPr>
        <w:t>）</w:t>
      </w:r>
    </w:p>
    <w:p w:rsidR="00CF2BD8" w:rsidRDefault="00CF2BD8" w:rsidP="00EF44C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（它也是按同一方向寻找，不同的是它找到头之后要调回到最开始的欲访问的磁道上，按相同方向找，也就是它的方向是不变的）</w:t>
      </w:r>
    </w:p>
    <w:p w:rsidR="00CF2BD8" w:rsidRDefault="00CF2BD8" w:rsidP="00EF44C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图解：</w:t>
      </w:r>
    </w:p>
    <w:p w:rsidR="00CF2BD8" w:rsidRDefault="00CF2BD8" w:rsidP="00EF44C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假设这次按照增大的方向找：</w:t>
      </w:r>
    </w:p>
    <w:p w:rsidR="00CF2BD8" w:rsidRDefault="00CF2BD8" w:rsidP="00EF44CF">
      <w:pPr>
        <w:rPr>
          <w:szCs w:val="21"/>
        </w:rPr>
      </w:pPr>
      <w:r>
        <w:rPr>
          <w:noProof/>
        </w:rPr>
        <w:pict>
          <v:shape id="_x0000_s1028" type="#_x0000_t75" style="position:absolute;left:0;text-align:left;margin-left:2.25pt;margin-top:6pt;width:399.95pt;height:149.9pt;z-index:251660288" fillcolor="#ffe1e1" strokecolor="#099">
            <v:fill opacity=".5"/>
            <v:imagedata r:id="rId20" o:title="" cropleft="2721f"/>
          </v:shape>
          <o:OLEObject Type="Embed" ProgID="Word.Document.8" ShapeID="_x0000_s1028" DrawAspect="Content" ObjectID="_1356029041" r:id="rId21">
            <o:FieldCodes>\s</o:FieldCodes>
          </o:OLEObject>
        </w:pict>
      </w: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</w:p>
    <w:p w:rsidR="00CF2BD8" w:rsidRDefault="00CF2BD8" w:rsidP="00EF44CF">
      <w:pPr>
        <w:rPr>
          <w:szCs w:val="21"/>
        </w:rPr>
      </w:pPr>
    </w:p>
    <w:p w:rsidR="00CF2BD8" w:rsidRPr="00BF7AF1" w:rsidRDefault="00CF2BD8" w:rsidP="00BF7AF1">
      <w:pPr>
        <w:rPr>
          <w:szCs w:val="21"/>
        </w:rPr>
      </w:pPr>
    </w:p>
    <w:p w:rsidR="00CF2BD8" w:rsidRPr="00BF7AF1" w:rsidRDefault="00CF2BD8" w:rsidP="00BF7AF1">
      <w:pPr>
        <w:rPr>
          <w:szCs w:val="21"/>
        </w:rPr>
      </w:pPr>
    </w:p>
    <w:p w:rsidR="00CF2BD8" w:rsidRPr="00BF7AF1" w:rsidRDefault="00CF2BD8" w:rsidP="00BF7AF1">
      <w:pPr>
        <w:rPr>
          <w:szCs w:val="21"/>
        </w:rPr>
      </w:pPr>
    </w:p>
    <w:p w:rsidR="00CF2BD8" w:rsidRPr="00BF7AF1" w:rsidRDefault="00CF2BD8" w:rsidP="00BF7AF1">
      <w:pPr>
        <w:rPr>
          <w:szCs w:val="21"/>
        </w:rPr>
      </w:pPr>
    </w:p>
    <w:p w:rsidR="00CF2BD8" w:rsidRDefault="00CF2BD8" w:rsidP="00BF7AF1">
      <w:pPr>
        <w:rPr>
          <w:szCs w:val="21"/>
        </w:rPr>
      </w:pPr>
    </w:p>
    <w:p w:rsidR="00CF2BD8" w:rsidRDefault="00CF2BD8" w:rsidP="00BF7AF1">
      <w:pPr>
        <w:rPr>
          <w:szCs w:val="21"/>
        </w:rPr>
      </w:pPr>
    </w:p>
    <w:p w:rsidR="00CF2BD8" w:rsidRDefault="00CF2BD8" w:rsidP="00BF7AF1">
      <w:pPr>
        <w:rPr>
          <w:szCs w:val="21"/>
        </w:rPr>
      </w:pPr>
      <w:r>
        <w:rPr>
          <w:rFonts w:hint="eastAsia"/>
          <w:szCs w:val="21"/>
        </w:rPr>
        <w:t>从图可以看出来，它找到</w:t>
      </w:r>
      <w:r>
        <w:rPr>
          <w:szCs w:val="21"/>
        </w:rPr>
        <w:t>183</w:t>
      </w:r>
      <w:r>
        <w:rPr>
          <w:rFonts w:hint="eastAsia"/>
          <w:szCs w:val="21"/>
        </w:rPr>
        <w:t>号道后跳转到</w:t>
      </w:r>
      <w:r>
        <w:rPr>
          <w:szCs w:val="21"/>
        </w:rPr>
        <w:t>14</w:t>
      </w:r>
      <w:r>
        <w:rPr>
          <w:rFonts w:hint="eastAsia"/>
          <w:szCs w:val="21"/>
        </w:rPr>
        <w:t>号道，再按增大的方向找起。</w:t>
      </w:r>
    </w:p>
    <w:p w:rsidR="00CF2BD8" w:rsidRDefault="00CF2BD8" w:rsidP="00BF7AF1">
      <w:pPr>
        <w:rPr>
          <w:szCs w:val="21"/>
        </w:rPr>
      </w:pPr>
    </w:p>
    <w:p w:rsidR="00CF2BD8" w:rsidRDefault="00CF2BD8" w:rsidP="00BF7AF1">
      <w:pPr>
        <w:rPr>
          <w:szCs w:val="21"/>
        </w:rPr>
      </w:pPr>
    </w:p>
    <w:p w:rsidR="00CF2BD8" w:rsidRDefault="00CF2BD8" w:rsidP="00BF7AF1">
      <w:pPr>
        <w:rPr>
          <w:color w:val="FF0000"/>
          <w:szCs w:val="21"/>
        </w:rPr>
      </w:pPr>
      <w:r w:rsidRPr="0056527E">
        <w:rPr>
          <w:rFonts w:hint="eastAsia"/>
          <w:color w:val="FF0000"/>
          <w:szCs w:val="21"/>
        </w:rPr>
        <w:t>以上仅供参考，如有疑问请及时联系我哦，谢谢。</w:t>
      </w:r>
    </w:p>
    <w:p w:rsidR="00CF2BD8" w:rsidRPr="0056527E" w:rsidRDefault="00CF2BD8" w:rsidP="00BF7AF1">
      <w:pPr>
        <w:rPr>
          <w:color w:val="FF0000"/>
          <w:szCs w:val="21"/>
        </w:rPr>
      </w:pPr>
    </w:p>
    <w:p w:rsidR="00CF2BD8" w:rsidRPr="007D3F2D" w:rsidRDefault="00CF2BD8" w:rsidP="007D3F2D">
      <w:pPr>
        <w:pStyle w:val="Header"/>
        <w:rPr>
          <w:b/>
          <w:sz w:val="28"/>
          <w:szCs w:val="28"/>
        </w:rPr>
      </w:pPr>
      <w:r w:rsidRPr="007D3F2D">
        <w:rPr>
          <w:rFonts w:hint="eastAsia"/>
          <w:b/>
          <w:sz w:val="28"/>
          <w:szCs w:val="28"/>
        </w:rPr>
        <w:t>西南石油大学软件工程</w:t>
      </w:r>
      <w:r w:rsidRPr="007D3F2D">
        <w:rPr>
          <w:b/>
          <w:sz w:val="28"/>
          <w:szCs w:val="28"/>
        </w:rPr>
        <w:t>2008</w:t>
      </w:r>
      <w:r w:rsidRPr="007D3F2D">
        <w:rPr>
          <w:rFonts w:hint="eastAsia"/>
          <w:b/>
          <w:sz w:val="28"/>
          <w:szCs w:val="28"/>
        </w:rPr>
        <w:t>级</w:t>
      </w:r>
      <w:r w:rsidRPr="007D3F2D">
        <w:rPr>
          <w:b/>
          <w:sz w:val="28"/>
          <w:szCs w:val="28"/>
        </w:rPr>
        <w:t xml:space="preserve"> </w:t>
      </w:r>
      <w:r w:rsidRPr="007D3F2D">
        <w:rPr>
          <w:rFonts w:hint="eastAsia"/>
          <w:b/>
          <w:sz w:val="28"/>
          <w:szCs w:val="28"/>
        </w:rPr>
        <w:t>王林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为你分享</w:t>
      </w:r>
    </w:p>
    <w:p w:rsidR="00CF2BD8" w:rsidRPr="0056527E" w:rsidRDefault="00CF2BD8" w:rsidP="00BF7AF1">
      <w:pPr>
        <w:rPr>
          <w:color w:val="FF0000"/>
          <w:szCs w:val="21"/>
        </w:rPr>
      </w:pPr>
    </w:p>
    <w:p w:rsidR="00CF2BD8" w:rsidRPr="00BF7AF1" w:rsidRDefault="00CF2BD8" w:rsidP="00BF7AF1">
      <w:pPr>
        <w:jc w:val="right"/>
        <w:rPr>
          <w:szCs w:val="21"/>
        </w:rPr>
      </w:pPr>
    </w:p>
    <w:sectPr w:rsidR="00CF2BD8" w:rsidRPr="00BF7AF1" w:rsidSect="007929DF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BD8" w:rsidRDefault="00CF2BD8" w:rsidP="008159F9">
      <w:r>
        <w:separator/>
      </w:r>
    </w:p>
  </w:endnote>
  <w:endnote w:type="continuationSeparator" w:id="0">
    <w:p w:rsidR="00CF2BD8" w:rsidRDefault="00CF2BD8" w:rsidP="00815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BD8" w:rsidRDefault="00CF2BD8" w:rsidP="008159F9">
      <w:r>
        <w:separator/>
      </w:r>
    </w:p>
  </w:footnote>
  <w:footnote w:type="continuationSeparator" w:id="0">
    <w:p w:rsidR="00CF2BD8" w:rsidRDefault="00CF2BD8" w:rsidP="00815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BD8" w:rsidRPr="007D3F2D" w:rsidRDefault="00CF2BD8" w:rsidP="007D3F2D">
    <w:pPr>
      <w:pStyle w:val="Header"/>
      <w:rPr>
        <w:b/>
        <w:sz w:val="28"/>
        <w:szCs w:val="28"/>
      </w:rPr>
    </w:pPr>
    <w:r w:rsidRPr="007D3F2D">
      <w:rPr>
        <w:rFonts w:hint="eastAsia"/>
        <w:b/>
        <w:sz w:val="28"/>
        <w:szCs w:val="28"/>
      </w:rPr>
      <w:t>西南石油大学软件工程</w:t>
    </w:r>
    <w:r w:rsidRPr="007D3F2D">
      <w:rPr>
        <w:b/>
        <w:sz w:val="28"/>
        <w:szCs w:val="28"/>
      </w:rPr>
      <w:t>2008</w:t>
    </w:r>
    <w:r w:rsidRPr="007D3F2D">
      <w:rPr>
        <w:rFonts w:hint="eastAsia"/>
        <w:b/>
        <w:sz w:val="28"/>
        <w:szCs w:val="28"/>
      </w:rPr>
      <w:t>级</w:t>
    </w:r>
    <w:r w:rsidRPr="007D3F2D">
      <w:rPr>
        <w:b/>
        <w:sz w:val="28"/>
        <w:szCs w:val="28"/>
      </w:rPr>
      <w:t xml:space="preserve"> </w:t>
    </w:r>
    <w:r w:rsidRPr="007D3F2D">
      <w:rPr>
        <w:rFonts w:hint="eastAsia"/>
        <w:b/>
        <w:sz w:val="28"/>
        <w:szCs w:val="28"/>
      </w:rPr>
      <w:t>王林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CF8"/>
    <w:multiLevelType w:val="hybridMultilevel"/>
    <w:tmpl w:val="F670DE9E"/>
    <w:lvl w:ilvl="0" w:tplc="5F84DB84">
      <w:start w:val="1"/>
      <w:numFmt w:val="decimalFullWidth"/>
      <w:lvlText w:val="（%1）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0E784FCF"/>
    <w:multiLevelType w:val="hybridMultilevel"/>
    <w:tmpl w:val="FDC4DD6A"/>
    <w:lvl w:ilvl="0" w:tplc="E65E2F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1C12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A9D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AE9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43D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0A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C92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CA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26C2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33557"/>
    <w:multiLevelType w:val="hybridMultilevel"/>
    <w:tmpl w:val="4DA40414"/>
    <w:lvl w:ilvl="0" w:tplc="D3EA68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EA9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CCA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4D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648B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448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205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2DC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E9D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0741DE"/>
    <w:multiLevelType w:val="hybridMultilevel"/>
    <w:tmpl w:val="BE566BC2"/>
    <w:lvl w:ilvl="0" w:tplc="67C423CC">
      <w:start w:val="1"/>
      <w:numFmt w:val="decimalFullWidth"/>
      <w:lvlText w:val="（%1）"/>
      <w:lvlJc w:val="left"/>
      <w:pPr>
        <w:ind w:left="1440" w:hanging="72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4">
    <w:nsid w:val="6C1E006F"/>
    <w:multiLevelType w:val="hybridMultilevel"/>
    <w:tmpl w:val="B2D8A25E"/>
    <w:lvl w:ilvl="0" w:tplc="5D9820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2A07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098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8A4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6D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62F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006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421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A76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F7086D"/>
    <w:multiLevelType w:val="hybridMultilevel"/>
    <w:tmpl w:val="AD06563A"/>
    <w:lvl w:ilvl="0" w:tplc="FEE2B322">
      <w:start w:val="1"/>
      <w:numFmt w:val="decimalFullWidth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8452EBE"/>
    <w:multiLevelType w:val="hybridMultilevel"/>
    <w:tmpl w:val="C3ECD2E2"/>
    <w:lvl w:ilvl="0" w:tplc="AF968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6FF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84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02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2CE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EA5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A03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D0B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5AB0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C2202E"/>
    <w:multiLevelType w:val="hybridMultilevel"/>
    <w:tmpl w:val="8214D04A"/>
    <w:lvl w:ilvl="0" w:tplc="37622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AFE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03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0C9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C3B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062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4E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3A69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AFA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59F9"/>
    <w:rsid w:val="00090A93"/>
    <w:rsid w:val="000B252A"/>
    <w:rsid w:val="000B6077"/>
    <w:rsid w:val="000F62DA"/>
    <w:rsid w:val="00102CDE"/>
    <w:rsid w:val="00121F32"/>
    <w:rsid w:val="0014611A"/>
    <w:rsid w:val="001E167A"/>
    <w:rsid w:val="00211CD8"/>
    <w:rsid w:val="00215005"/>
    <w:rsid w:val="002D4245"/>
    <w:rsid w:val="002D606E"/>
    <w:rsid w:val="00307BB7"/>
    <w:rsid w:val="003176B0"/>
    <w:rsid w:val="00334744"/>
    <w:rsid w:val="003358D2"/>
    <w:rsid w:val="00335C00"/>
    <w:rsid w:val="00353C8A"/>
    <w:rsid w:val="00374459"/>
    <w:rsid w:val="003B229D"/>
    <w:rsid w:val="00400794"/>
    <w:rsid w:val="00420FC2"/>
    <w:rsid w:val="0049682E"/>
    <w:rsid w:val="004C2670"/>
    <w:rsid w:val="004D293F"/>
    <w:rsid w:val="004F319C"/>
    <w:rsid w:val="004F3DF6"/>
    <w:rsid w:val="0052190C"/>
    <w:rsid w:val="00557E37"/>
    <w:rsid w:val="0056527E"/>
    <w:rsid w:val="0057097B"/>
    <w:rsid w:val="00586407"/>
    <w:rsid w:val="005F3432"/>
    <w:rsid w:val="00627938"/>
    <w:rsid w:val="00642D0E"/>
    <w:rsid w:val="006550DB"/>
    <w:rsid w:val="006B1FDD"/>
    <w:rsid w:val="006C7508"/>
    <w:rsid w:val="006E5C30"/>
    <w:rsid w:val="00716DC1"/>
    <w:rsid w:val="0074058B"/>
    <w:rsid w:val="0075640A"/>
    <w:rsid w:val="00764968"/>
    <w:rsid w:val="00766362"/>
    <w:rsid w:val="0077644D"/>
    <w:rsid w:val="007929DF"/>
    <w:rsid w:val="007D3F2D"/>
    <w:rsid w:val="007D7E27"/>
    <w:rsid w:val="0080673E"/>
    <w:rsid w:val="008159F9"/>
    <w:rsid w:val="0087047B"/>
    <w:rsid w:val="00873755"/>
    <w:rsid w:val="008B4158"/>
    <w:rsid w:val="008C03BC"/>
    <w:rsid w:val="009238EE"/>
    <w:rsid w:val="00960F54"/>
    <w:rsid w:val="00962628"/>
    <w:rsid w:val="009A169D"/>
    <w:rsid w:val="009E6350"/>
    <w:rsid w:val="00A26DEC"/>
    <w:rsid w:val="00AC4E05"/>
    <w:rsid w:val="00AC7BC2"/>
    <w:rsid w:val="00B1570A"/>
    <w:rsid w:val="00B37EBB"/>
    <w:rsid w:val="00BF7AF1"/>
    <w:rsid w:val="00CF2BD8"/>
    <w:rsid w:val="00D319C9"/>
    <w:rsid w:val="00D42E7E"/>
    <w:rsid w:val="00D44656"/>
    <w:rsid w:val="00D5545E"/>
    <w:rsid w:val="00D57977"/>
    <w:rsid w:val="00D85F0F"/>
    <w:rsid w:val="00DA1F0D"/>
    <w:rsid w:val="00DE3825"/>
    <w:rsid w:val="00E0438F"/>
    <w:rsid w:val="00E46AE8"/>
    <w:rsid w:val="00E53DF4"/>
    <w:rsid w:val="00E75C40"/>
    <w:rsid w:val="00EB0F43"/>
    <w:rsid w:val="00EF44CF"/>
    <w:rsid w:val="00F442B0"/>
    <w:rsid w:val="00F57B71"/>
    <w:rsid w:val="00FE75CC"/>
    <w:rsid w:val="00FF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D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5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59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9F9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5F34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102CD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42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2E7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61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0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99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260</TotalTime>
  <Pages>11</Pages>
  <Words>1138</Words>
  <Characters>6487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user</cp:lastModifiedBy>
  <cp:revision>51</cp:revision>
  <dcterms:created xsi:type="dcterms:W3CDTF">2011-01-07T05:04:00Z</dcterms:created>
  <dcterms:modified xsi:type="dcterms:W3CDTF">2011-01-08T13:57:00Z</dcterms:modified>
</cp:coreProperties>
</file>